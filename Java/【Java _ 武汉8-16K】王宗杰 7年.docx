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389" w:rsidRPr="00624B4E" w:rsidRDefault="004461D5">
      <w:pPr>
        <w:widowControl/>
        <w:jc w:val="left"/>
        <w:rPr>
          <w:rFonts w:hint="eastAsia"/>
          <w:b/>
        </w:rPr>
      </w:pPr>
      <w:r>
        <w:rPr>
          <w:rFonts w:hint="eastAsia"/>
          <w:b/>
          <w:noProof/>
        </w:rPr>
        <w:pict>
          <v:shape id="图文框 2504" o:spid="_x0000_s1026" style="position:absolute;margin-left:.55pt;margin-top:.9pt;width:595.25pt;height:841.9pt;z-index:251637760;visibility:visible;v-text-anchor:middle" coordsize="7559675,10691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" adj="0,,0" path="m,l7559675,r,10691813l,10691813,,xm221045,221045r,10249723l7338630,10470768r,-10249723l221045,221045xe" fillcolor="#f2f2f2 [3052]" stroked="f" strokeweight="1pt">
            <v:stroke joinstyle="miter"/>
            <v:formulas/>
            <v:path arrowok="t" o:connecttype="custom" o:connectlocs="0,0;7559675,0;7559675,10691813;0,10691813;0,0;221045,221045;221045,10470768;7338630,10470768;7338630,221045;221045,221045" o:connectangles="0,0,0,0,0,0,0,0,0,0"/>
          </v:shape>
        </w:pict>
      </w:r>
    </w:p>
    <w:p w:rsidR="004D6389" w:rsidRPr="00624B4E" w:rsidRDefault="004461D5">
      <w:pPr>
        <w:widowControl/>
        <w:jc w:val="left"/>
        <w:rPr>
          <w:rFonts w:hint="eastAsia"/>
          <w:b/>
        </w:rPr>
      </w:pPr>
      <w:r>
        <w:rPr>
          <w:rFonts w:hint="eastAsia"/>
          <w:b/>
          <w:noProof/>
        </w:rPr>
        <w:pict>
          <v:line id="直接连接符 2522" o:spid="_x0000_s1077" style="position:absolute;z-index:251652096;visibility:visible" from="38.5pt,210.4pt" to="550.7pt,2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" strokecolor="#d8d8d8 [2732]" strokeweight="1pt">
            <v:stroke joinstyle="miter"/>
          </v:line>
        </w:pict>
      </w:r>
      <w:r>
        <w:rPr>
          <w:rFonts w:hint="eastAsia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7" o:spid="_x0000_s1076" type="#_x0000_t202" style="position:absolute;margin-left:70.2pt;margin-top:598.75pt;width:123.8pt;height:25.2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" filled="f" stroked="f">
            <v:textbox style="mso-fit-shape-to-text:t">
              <w:txbxContent>
                <w:p w:rsidR="004D6389" w:rsidRDefault="004D6389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shape id="文本框 48" o:spid="_x0000_s1027" type="#_x0000_t202" style="position:absolute;margin-left:150pt;margin-top:288.7pt;width:123.8pt;height:25.2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" filled="f" stroked="f">
            <v:textbox style="mso-fit-shape-to-text:t">
              <w:txbxContent>
                <w:p w:rsidR="004D6389" w:rsidRDefault="004D6389">
                  <w:pPr>
                    <w:spacing w:line="360" w:lineRule="exact"/>
                    <w:rPr>
                      <w:rFonts w:hint="eastAsia"/>
                      <w:kern w:val="0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shape id="文本框 70" o:spid="_x0000_s1028" type="#_x0000_t202" style="position:absolute;margin-left:32.7pt;margin-top:42.75pt;width:243.65pt;height:120pt;z-index:251639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" filled="f" stroked="f">
            <v:textbox>
              <w:txbxContent>
                <w:p w:rsidR="004D6389" w:rsidRDefault="00080519">
                  <w:pPr>
                    <w:spacing w:line="800" w:lineRule="exact"/>
                    <w:rPr>
                      <w:rFonts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5C7E8C" w:themeColor="accent1"/>
                      <w:kern w:val="24"/>
                      <w:sz w:val="48"/>
                      <w:szCs w:val="48"/>
                    </w:rPr>
                    <w:t xml:space="preserve">王宗杰 </w:t>
                  </w:r>
                </w:p>
                <w:p w:rsidR="004D6389" w:rsidRDefault="00080519">
                  <w:pPr>
                    <w:spacing w:line="500" w:lineRule="exact"/>
                    <w:rPr>
                      <w:rFonts w:eastAsia="微软雅黑" w:hint="eastAsia"/>
                    </w:rPr>
                  </w:pP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kern w:val="24"/>
                    </w:rPr>
                    <w:t>求职意向：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color w:val="262626" w:themeColor="text1" w:themeTint="D9"/>
                      <w:kern w:val="24"/>
                    </w:rPr>
                    <w:t>java项目经理</w:t>
                  </w:r>
                  <w:r>
                    <w:rPr>
                      <w:rFonts w:ascii="微软雅黑" w:eastAsia="微软雅黑" w:hAnsi="微软雅黑" w:hint="eastAsia"/>
                      <w:color w:val="262626" w:themeColor="text1" w:themeTint="D9"/>
                      <w:kern w:val="24"/>
                    </w:rPr>
                    <w:t>、java高级工程师</w:t>
                  </w:r>
                </w:p>
              </w:txbxContent>
            </v:textbox>
          </v:shape>
        </w:pict>
      </w:r>
    </w:p>
    <w:p w:rsidR="004D6389" w:rsidRDefault="004461D5" w:rsidP="00FE5765">
      <w:pPr>
        <w:tabs>
          <w:tab w:val="left" w:pos="567"/>
          <w:tab w:val="left" w:pos="1134"/>
        </w:tabs>
        <w:ind w:firstLineChars="1485" w:firstLine="3131"/>
        <w:rPr>
          <w:rFonts w:hint="eastAsia"/>
          <w:b/>
        </w:rPr>
      </w:pPr>
      <w:r>
        <w:rPr>
          <w:rFonts w:hint="eastAsia"/>
          <w:b/>
          <w:noProof/>
        </w:rPr>
        <w:pict>
          <v:shape id="文本框 37" o:spid="_x0000_s1029" type="#_x0000_t202" style="position:absolute;left:0;text-align:left;margin-left:415.4pt;margin-top:205.3pt;width:139.5pt;height:25.2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" filled="f" stroked="f">
            <v:textbox style="mso-fit-shape-to-text:t">
              <w:txbxContent>
                <w:p w:rsidR="004D6389" w:rsidRDefault="00080519">
                  <w:pPr>
                    <w:spacing w:line="360" w:lineRule="exact"/>
                    <w:jc w:val="right"/>
                    <w:rPr>
                      <w:rFonts w:eastAsia="微软雅黑"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5C7E8C" w:themeColor="accent1"/>
                      <w:kern w:val="24"/>
                      <w:szCs w:val="21"/>
                    </w:rPr>
                    <w:t>软件工程 / 大专</w:t>
                  </w:r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shape id="文本框 50" o:spid="_x0000_s1030" type="#_x0000_t202" style="position:absolute;left:0;text-align:left;margin-left:220.8pt;margin-top:183.6pt;width:179.4pt;height:25.2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" filled="f" stroked="f">
            <v:textbox style="mso-fit-shape-to-text:t">
              <w:txbxContent>
                <w:p w:rsidR="004D6389" w:rsidRDefault="00080519">
                  <w:pPr>
                    <w:spacing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5C7E8C" w:themeColor="accent1"/>
                      <w:kern w:val="24"/>
                      <w:szCs w:val="21"/>
                    </w:rPr>
                    <w:t>华中科技大学</w:t>
                  </w:r>
                  <w:r w:rsidRPr="006D294E">
                    <w:rPr>
                      <w:rFonts w:ascii="微软雅黑" w:eastAsia="微软雅黑" w:hAnsi="微软雅黑" w:hint="eastAsia"/>
                      <w:b/>
                      <w:bCs/>
                      <w:kern w:val="24"/>
                      <w:szCs w:val="21"/>
                    </w:rPr>
                    <w:t>(自考本科</w:t>
                  </w:r>
                  <w:r w:rsidR="007211FC" w:rsidRPr="006D294E">
                    <w:rPr>
                      <w:rFonts w:ascii="微软雅黑" w:eastAsia="微软雅黑" w:hAnsi="微软雅黑" w:hint="eastAsia"/>
                      <w:b/>
                      <w:bCs/>
                      <w:kern w:val="24"/>
                      <w:szCs w:val="21"/>
                    </w:rPr>
                    <w:t>，介意勿扰</w:t>
                  </w:r>
                  <w:r w:rsidRPr="006D294E">
                    <w:rPr>
                      <w:rFonts w:ascii="微软雅黑" w:eastAsia="微软雅黑" w:hAnsi="微软雅黑" w:hint="eastAsia"/>
                      <w:b/>
                      <w:bCs/>
                      <w:kern w:val="24"/>
                      <w:szCs w:val="21"/>
                    </w:rPr>
                    <w:t>)</w:t>
                  </w:r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shape id="文本框 29" o:spid="_x0000_s1031" type="#_x0000_t202" style="position:absolute;left:0;text-align:left;margin-left:37.2pt;margin-top:642.6pt;width:528.75pt;height:117pt;z-index:2516910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" filled="f" stroked="f">
            <v:textbox>
              <w:txbxContent>
                <w:p w:rsidR="00DD1697" w:rsidRDefault="008E3AD2" w:rsidP="008E3AD2">
                  <w:pPr>
                    <w:pStyle w:val="a5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熟练</w:t>
                  </w:r>
                  <w:r w:rsidRPr="008E3AD2"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java</w:t>
                  </w:r>
                  <w:r w:rsidRPr="008E3AD2"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  <w:t>主流</w:t>
                  </w:r>
                  <w:r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  <w:t>框架</w:t>
                  </w:r>
                  <w:r w:rsidR="00963131"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S</w:t>
                  </w:r>
                  <w:r w:rsidR="00963131"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  <w:t>pring Cloud/</w:t>
                  </w:r>
                  <w:r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  <w:t>Spring Boot/Spring/SpringMVC/Mybatis/Jpa等</w:t>
                  </w:r>
                  <w:r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；</w:t>
                  </w:r>
                </w:p>
                <w:p w:rsidR="008E3AD2" w:rsidRDefault="008E3AD2" w:rsidP="00826DAE">
                  <w:pPr>
                    <w:pStyle w:val="a5"/>
                    <w:numPr>
                      <w:ilvl w:val="0"/>
                      <w:numId w:val="3"/>
                    </w:numPr>
                    <w:tabs>
                      <w:tab w:val="left" w:pos="709"/>
                    </w:tabs>
                    <w:spacing w:line="360" w:lineRule="exact"/>
                    <w:ind w:firstLineChars="0"/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熟练使用M</w:t>
                  </w:r>
                  <w:r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  <w:t>ysql</w:t>
                  </w:r>
                  <w:r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、O</w:t>
                  </w:r>
                  <w:r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  <w:t>racle</w:t>
                  </w:r>
                  <w:r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、Db</w:t>
                  </w:r>
                  <w:r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  <w:t>2</w:t>
                  </w:r>
                  <w:r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等数据库</w:t>
                  </w:r>
                  <w:r w:rsidR="00683337"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，优化等</w:t>
                  </w:r>
                  <w:r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；</w:t>
                  </w:r>
                </w:p>
                <w:p w:rsidR="008E3AD2" w:rsidRDefault="008E3AD2" w:rsidP="008E3AD2">
                  <w:pPr>
                    <w:pStyle w:val="a5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  <w:t>熟练</w:t>
                  </w:r>
                  <w:r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使用R</w:t>
                  </w:r>
                  <w:r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  <w:t>okcetMQ消息</w:t>
                  </w:r>
                  <w:r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队列</w:t>
                  </w:r>
                  <w:r w:rsidR="00917647"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、</w:t>
                  </w:r>
                  <w:r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R</w:t>
                  </w:r>
                  <w:r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  <w:t>edis缓存</w:t>
                  </w:r>
                  <w:r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数据库</w:t>
                  </w:r>
                  <w:r w:rsidR="00917647"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和Z</w:t>
                  </w:r>
                  <w:r w:rsidR="00917647"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  <w:t>ookeeper</w:t>
                  </w:r>
                  <w:r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；</w:t>
                  </w:r>
                </w:p>
                <w:p w:rsidR="008E3AD2" w:rsidRDefault="00731162" w:rsidP="008E3AD2">
                  <w:pPr>
                    <w:pStyle w:val="a5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  <w:t>熟悉</w:t>
                  </w:r>
                  <w:r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多线程编程，并且</w:t>
                  </w:r>
                  <w:r w:rsidR="000A1B5D"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可以</w:t>
                  </w:r>
                  <w:r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jvm调优</w:t>
                  </w:r>
                  <w:r w:rsidR="00B94A07"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；</w:t>
                  </w:r>
                  <w:bookmarkStart w:id="0" w:name="_GoBack"/>
                  <w:bookmarkEnd w:id="0"/>
                </w:p>
                <w:p w:rsidR="00614971" w:rsidRDefault="006B51F8" w:rsidP="008E3AD2">
                  <w:pPr>
                    <w:pStyle w:val="a5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  <w:t>了解</w:t>
                  </w:r>
                  <w:r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分布式</w:t>
                  </w:r>
                  <w:r w:rsidR="007162B1"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和大数据相关的技术栈</w:t>
                  </w:r>
                  <w:r w:rsidR="009246A9"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；</w:t>
                  </w:r>
                </w:p>
                <w:p w:rsidR="00731162" w:rsidRPr="008E3AD2" w:rsidRDefault="00B94A07" w:rsidP="008E3AD2">
                  <w:pPr>
                    <w:pStyle w:val="a5"/>
                    <w:numPr>
                      <w:ilvl w:val="0"/>
                      <w:numId w:val="3"/>
                    </w:numPr>
                    <w:spacing w:line="360" w:lineRule="exact"/>
                    <w:ind w:firstLineChars="0"/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自主学习能力强，抗压能力强。</w:t>
                  </w: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D1697" w:rsidRDefault="00DD1697" w:rsidP="00DD1697">
                  <w:pPr>
                    <w:spacing w:after="40" w:line="360" w:lineRule="exact"/>
                    <w:rPr>
                      <w:rFonts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5C7E8C" w:themeColor="accent1"/>
                      <w:kern w:val="24"/>
                      <w:szCs w:val="21"/>
                    </w:rPr>
                    <w:t>10.09 – 2012.06</w:t>
                  </w:r>
                </w:p>
                <w:p w:rsidR="00DD1697" w:rsidRDefault="00DD1697" w:rsidP="00DD1697">
                  <w:pPr>
                    <w:spacing w:line="360" w:lineRule="exact"/>
                    <w:rPr>
                      <w:rFonts w:hint="eastAsia"/>
                    </w:rPr>
                  </w:pPr>
                </w:p>
                <w:p w:rsidR="00DD1697" w:rsidRDefault="00DD1697" w:rsidP="00DD1697">
                  <w:pPr>
                    <w:spacing w:line="360" w:lineRule="exact"/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shape id="_x0000_s1075" style="position:absolute;left:0;text-align:left;margin-left:41.4pt;margin-top:606pt;width:15.2pt;height:19.2pt;z-index:251677696;visibility:visible;v-text-anchor:middle" coordsize="1679575,212566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" adj="0,,0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#5c7e8c [3204]" stroked="f">
            <v:stroke joinstyle="round"/>
            <v:formulas/>
            <v:path arrowok="t" o:connecttype="custom" o:connectlocs="58441,107088;74172,115211;73322,119974;72341,125683;74237,131751;106156,192690;101839,130479;103049,124280;101741,119191;105404,114689;120513,106371;134347,107121;144517,117136;153282,128358;160608,140820;166298,154750;170353,170181;172610,187242;165481,199867;142817,209556;119041,215787;94514,218462;68547,217288;42874,211970;18314,202673;0,192299;1766,174193;5429,157914;10858,143300;17922,130283;26523,118767;36530,108556;49154,98704;95607,588;106561,3560;116469,8786;124937,15939;131640,24692;136381,34817;138834,46020;138539,58954;134746,71887;127913,83188;118463,92301;105188,99486;96229,101838;86550,102491;75727,101086;65787,97526;56861,92105;48785,84494;42180,74696;37995,63493;36458,51245;37766,39651;41559,29068;47444,19629;55161,11693;64447,5618;75008,1600;86452,0" o:connectangles="0,0,0,0,0,0,0,0,0,0,0,0,0,0,0,0,0,0,0,0,0,0,0,0,0,0,0,0,0,0,0,0,0,0,0,0,0,0,0,0,0,0,0,0,0,0,0,0,0,0,0,0,0,0,0,0,0,0,0,0,0"/>
          </v:shape>
        </w:pict>
      </w:r>
      <w:r>
        <w:rPr>
          <w:rFonts w:hint="eastAsia"/>
          <w:b/>
          <w:noProof/>
        </w:rPr>
        <w:pict>
          <v:shape id="文本框 55" o:spid="_x0000_s1032" type="#_x0000_t202" style="position:absolute;left:0;text-align:left;margin-left:70.2pt;margin-top:256.9pt;width:123.8pt;height:25.2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" filled="f" stroked="f">
            <v:textbox style="mso-fit-shape-to-text:t">
              <w:txbxContent>
                <w:p w:rsidR="004D6389" w:rsidRDefault="00080519">
                  <w:pPr>
                    <w:spacing w:line="360" w:lineRule="exact"/>
                    <w:rPr>
                      <w:rFonts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  <w:t>工作经历</w:t>
                  </w:r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shape id="Freeform 142" o:spid="_x0000_s1074" style="position:absolute;left:0;text-align:left;margin-left:40.65pt;margin-top:156.7pt;width:19.6pt;height:13.6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5c7e8c [3204]" stroked="f">
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<o:lock v:ext="edit" aspectratio="t" verticies="t"/>
          </v:shape>
        </w:pict>
      </w:r>
      <w:r>
        <w:rPr>
          <w:rFonts w:hint="eastAsia"/>
          <w:b/>
          <w:noProof/>
        </w:rPr>
        <w:pict>
          <v:shape id="文本框 54" o:spid="_x0000_s1033" type="#_x0000_t202" style="position:absolute;left:0;text-align:left;margin-left:70.2pt;margin-top:151.2pt;width:123.8pt;height:25.2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" filled="f" stroked="f">
            <v:textbox style="mso-fit-shape-to-text:t">
              <w:txbxContent>
                <w:p w:rsidR="004D6389" w:rsidRDefault="00080519">
                  <w:pPr>
                    <w:spacing w:line="360" w:lineRule="exact"/>
                    <w:rPr>
                      <w:rFonts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  <w:t xml:space="preserve">教育背景 </w:t>
                  </w:r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shape id="文本框 47" o:spid="_x0000_s1034" type="#_x0000_t202" style="position:absolute;left:0;text-align:left;margin-left:150pt;margin-top:152.4pt;width:123.8pt;height:25.2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" filled="f" stroked="f">
            <v:textbox style="mso-fit-shape-to-text:t">
              <w:txbxContent>
                <w:p w:rsidR="004D6389" w:rsidRDefault="00080519">
                  <w:pPr>
                    <w:spacing w:line="360" w:lineRule="exact"/>
                    <w:rPr>
                      <w:rFonts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eastAsia="微软雅黑" w:hAnsi="Arial" w:cs="Arial"/>
                      <w:color w:val="A6A6A6" w:themeColor="background1" w:themeShade="A6"/>
                      <w:kern w:val="24"/>
                      <w:sz w:val="28"/>
                      <w:szCs w:val="28"/>
                    </w:rPr>
                    <w:t xml:space="preserve">EDUCATION </w:t>
                  </w:r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shape id="_x0000_s1035" type="#_x0000_t202" style="position:absolute;left:0;text-align:left;margin-left:150pt;margin-top:258.7pt;width:123.8pt;height:50.9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" filled="f" stroked="f">
            <v:textbox style="mso-fit-shape-to-text:t">
              <w:txbxContent>
                <w:p w:rsidR="004D6389" w:rsidRDefault="00080519">
                  <w:pPr>
                    <w:spacing w:line="360" w:lineRule="exact"/>
                    <w:rPr>
                      <w:rFonts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eastAsia="微软雅黑" w:hAnsi="Arial" w:cs="Arial"/>
                      <w:color w:val="A6A6A6" w:themeColor="background1" w:themeShade="A6"/>
                      <w:kern w:val="24"/>
                      <w:sz w:val="28"/>
                      <w:szCs w:val="28"/>
                    </w:rPr>
                    <w:t>EXPERIENCE</w:t>
                  </w:r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shape id="文本框 59" o:spid="_x0000_s1036" type="#_x0000_t202" style="position:absolute;left:0;text-align:left;margin-left:149.4pt;margin-top:605.4pt;width:123.8pt;height:25.2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" filled="f" stroked="f">
            <v:textbox style="mso-fit-shape-to-text:t">
              <w:txbxContent>
                <w:p w:rsidR="00244137" w:rsidRDefault="00244137" w:rsidP="00244137">
                  <w:pPr>
                    <w:spacing w:line="360" w:lineRule="exact"/>
                    <w:rPr>
                      <w:rFonts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Arial" w:eastAsia="微软雅黑" w:hAnsi="Arial" w:cs="Arial"/>
                      <w:color w:val="A6A6A6" w:themeColor="background1" w:themeShade="A6"/>
                      <w:kern w:val="24"/>
                      <w:sz w:val="28"/>
                      <w:szCs w:val="28"/>
                    </w:rPr>
                    <w:t>ABOUT ME</w:t>
                  </w:r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shape id="_x0000_s1037" type="#_x0000_t202" style="position:absolute;left:0;text-align:left;margin-left:70.2pt;margin-top:603pt;width:123.8pt;height:25.2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" filled="f" stroked="f">
            <v:textbox style="mso-fit-shape-to-text:t">
              <w:txbxContent>
                <w:p w:rsidR="00244137" w:rsidRDefault="00244137" w:rsidP="00244137">
                  <w:pPr>
                    <w:spacing w:line="360" w:lineRule="exact"/>
                    <w:rPr>
                      <w:rFonts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  <w:t>自我</w:t>
                  </w:r>
                  <w:r w:rsidR="004B2759"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  <w:t>评价</w:t>
                  </w:r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line id="直接连接符 20" o:spid="_x0000_s1073" style="position:absolute;left:0;text-align:left;z-index:251684864;visibility:visible" from="40.8pt,633.55pt" to="553pt,6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" strokecolor="#d8d8d8 [2732]" strokeweight="1pt">
            <v:stroke joinstyle="miter"/>
          </v:line>
        </w:pict>
      </w:r>
      <w:r>
        <w:rPr>
          <w:rFonts w:hint="eastAsia"/>
          <w:b/>
          <w:noProof/>
        </w:rPr>
        <w:pict>
          <v:shape id="文本框 28" o:spid="_x0000_s1038" type="#_x0000_t202" style="position:absolute;left:0;text-align:left;margin-left:30.6pt;margin-top:291.6pt;width:520.5pt;height:301.8pt;z-index:2516623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" filled="f" stroked="f">
            <v:textbox>
              <w:txbxContent>
                <w:p w:rsidR="004D6389" w:rsidRDefault="00080519">
                  <w:pPr>
                    <w:spacing w:after="40" w:line="360" w:lineRule="exact"/>
                    <w:rPr>
                      <w:rFonts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5C7E8C" w:themeColor="accent1"/>
                      <w:kern w:val="24"/>
                      <w:szCs w:val="21"/>
                    </w:rPr>
                    <w:t xml:space="preserve">2016.05 - 至今   </w:t>
                  </w:r>
                </w:p>
                <w:p w:rsidR="004D6389" w:rsidRDefault="00080519">
                  <w:pPr>
                    <w:spacing w:line="360" w:lineRule="exact"/>
                    <w:rPr>
                      <w:rFonts w:hint="eastAsia"/>
                    </w:rPr>
                  </w:pPr>
                  <w:r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1. 管理开发小组；</w:t>
                  </w:r>
                </w:p>
                <w:p w:rsidR="004D6389" w:rsidRDefault="00080519">
                  <w:pPr>
                    <w:spacing w:line="360" w:lineRule="exact"/>
                    <w:rPr>
                      <w:rFonts w:hint="eastAsia"/>
                    </w:rPr>
                  </w:pPr>
                  <w:r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2. 参与日常的项目开发、优化程序、提高程序的代码质量；</w:t>
                  </w:r>
                </w:p>
                <w:p w:rsidR="004D6389" w:rsidRDefault="00080519">
                  <w:pPr>
                    <w:spacing w:line="360" w:lineRule="exact"/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3. 负责模块设计和系统架构</w:t>
                  </w:r>
                  <w:r w:rsidR="00277F38"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等。</w:t>
                  </w:r>
                </w:p>
                <w:p w:rsidR="004D6389" w:rsidRDefault="004D6389">
                  <w:pPr>
                    <w:spacing w:line="360" w:lineRule="exact"/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</w:pPr>
                </w:p>
                <w:p w:rsidR="004D6389" w:rsidRDefault="00080519">
                  <w:pPr>
                    <w:spacing w:after="40" w:line="360" w:lineRule="exact"/>
                    <w:rPr>
                      <w:rFonts w:hint="eastAsia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5C7E8C" w:themeColor="accent1"/>
                      <w:kern w:val="24"/>
                      <w:szCs w:val="21"/>
                    </w:rPr>
                    <w:t xml:space="preserve">2015.08 – 2016.05 </w:t>
                  </w:r>
                </w:p>
                <w:p w:rsidR="004D6389" w:rsidRDefault="00080519">
                  <w:pPr>
                    <w:spacing w:line="360" w:lineRule="exact"/>
                    <w:rPr>
                      <w:rFonts w:hint="eastAsia"/>
                    </w:rPr>
                  </w:pPr>
                  <w:r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1. 完成软件的设计、开发、测试、BUG修复等日常工作；</w:t>
                  </w:r>
                </w:p>
                <w:p w:rsidR="004D6389" w:rsidRDefault="00080519">
                  <w:pPr>
                    <w:spacing w:line="360" w:lineRule="exact"/>
                    <w:rPr>
                      <w:rFonts w:hint="eastAsia"/>
                    </w:rPr>
                  </w:pPr>
                  <w:r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2. 撰写相关的技术文档；</w:t>
                  </w:r>
                </w:p>
                <w:p w:rsidR="004D6389" w:rsidRDefault="00080519">
                  <w:pPr>
                    <w:spacing w:line="360" w:lineRule="exact"/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3. 负责定期技术培训</w:t>
                  </w:r>
                  <w:r w:rsidR="00277F38"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；</w:t>
                  </w:r>
                </w:p>
                <w:p w:rsidR="004D6389" w:rsidRDefault="00080519">
                  <w:pPr>
                    <w:spacing w:line="360" w:lineRule="exact"/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4. 代码Review</w:t>
                  </w:r>
                  <w:r w:rsidR="00277F38"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  <w:t>等</w:t>
                  </w:r>
                  <w:r w:rsidR="00277F38"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。</w:t>
                  </w:r>
                </w:p>
                <w:p w:rsidR="004D6389" w:rsidRDefault="004D6389">
                  <w:pPr>
                    <w:spacing w:line="360" w:lineRule="exact"/>
                    <w:rPr>
                      <w:rFonts w:hint="eastAsia"/>
                    </w:rPr>
                  </w:pPr>
                </w:p>
                <w:p w:rsidR="004D6389" w:rsidRDefault="00080519">
                  <w:pPr>
                    <w:spacing w:after="40" w:line="360" w:lineRule="exact"/>
                    <w:rPr>
                      <w:rFonts w:hint="eastAsia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5C7E8C" w:themeColor="accent1"/>
                      <w:kern w:val="24"/>
                      <w:szCs w:val="21"/>
                    </w:rPr>
                    <w:t xml:space="preserve">2012.06 – 2015.08                          </w:t>
                  </w:r>
                </w:p>
                <w:p w:rsidR="004D6389" w:rsidRDefault="00080519">
                  <w:pPr>
                    <w:spacing w:line="360" w:lineRule="exact"/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 xml:space="preserve">1. </w:t>
                  </w:r>
                  <w:r w:rsidR="003441F5"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  <w:t>j</w:t>
                  </w:r>
                  <w:r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ava</w:t>
                  </w:r>
                  <w:r w:rsidR="003441F5"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  <w:t xml:space="preserve"> w</w:t>
                  </w:r>
                  <w:r w:rsidR="003441F5"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eb</w:t>
                  </w:r>
                  <w:r w:rsidR="003441F5"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  <w:t>项目</w:t>
                  </w:r>
                  <w:r w:rsidR="003441F5"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的开发</w:t>
                  </w:r>
                  <w:r w:rsidR="00277F38"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；</w:t>
                  </w:r>
                </w:p>
                <w:p w:rsidR="003441F5" w:rsidRDefault="003441F5">
                  <w:pPr>
                    <w:spacing w:line="360" w:lineRule="exact"/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2</w:t>
                  </w:r>
                  <w:r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  <w:t xml:space="preserve">. </w:t>
                  </w:r>
                  <w:r w:rsidR="00623F16"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  <w:t>编写</w:t>
                  </w:r>
                  <w:r w:rsidR="00623F16"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多线程程序</w:t>
                  </w:r>
                  <w:r w:rsidR="00277F38"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；</w:t>
                  </w:r>
                </w:p>
                <w:p w:rsidR="00623F16" w:rsidRDefault="00623F16">
                  <w:pPr>
                    <w:spacing w:line="360" w:lineRule="exact"/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3</w:t>
                  </w:r>
                  <w:r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  <w:t>. 重构</w:t>
                  </w:r>
                  <w:r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项目</w:t>
                  </w:r>
                  <w:r w:rsidR="00277F38"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；</w:t>
                  </w:r>
                </w:p>
                <w:p w:rsidR="00277F38" w:rsidRDefault="00277F38">
                  <w:pPr>
                    <w:spacing w:line="360" w:lineRule="exact"/>
                    <w:rPr>
                      <w:rFonts w:eastAsia="微软雅黑" w:hint="eastAsia"/>
                    </w:rPr>
                  </w:pPr>
                  <w:r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4</w:t>
                  </w:r>
                  <w:r>
                    <w:rPr>
                      <w:rFonts w:ascii="微软雅黑" w:eastAsia="微软雅黑" w:hAnsi="微软雅黑"/>
                      <w:color w:val="545454"/>
                      <w:kern w:val="24"/>
                      <w:szCs w:val="21"/>
                    </w:rPr>
                    <w:t>. 项目</w:t>
                  </w:r>
                  <w:r>
                    <w:rPr>
                      <w:rFonts w:ascii="微软雅黑" w:eastAsia="微软雅黑" w:hAnsi="微软雅黑" w:hint="eastAsia"/>
                      <w:color w:val="545454"/>
                      <w:kern w:val="24"/>
                      <w:szCs w:val="21"/>
                    </w:rPr>
                    <w:t>部署等。</w:t>
                  </w:r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shape id="文本框 78" o:spid="_x0000_s1039" type="#_x0000_t202" style="position:absolute;left:0;text-align:left;margin-left:304.6pt;margin-top:105.1pt;width:149.6pt;height:27.2pt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" filled="f" stroked="f">
            <v:textbox style="mso-fit-shape-to-text:t">
              <w:txbxContent>
                <w:p w:rsidR="004D6389" w:rsidRPr="00B31347" w:rsidRDefault="00080519">
                  <w:pPr>
                    <w:spacing w:line="400" w:lineRule="exact"/>
                    <w:rPr>
                      <w:rFonts w:asciiTheme="majorEastAsia" w:eastAsiaTheme="majorEastAsia" w:hAnsiTheme="majorEastAsia"/>
                      <w:kern w:val="0"/>
                      <w:sz w:val="24"/>
                      <w:szCs w:val="24"/>
                    </w:rPr>
                  </w:pPr>
                  <w:r w:rsidRPr="00B31347">
                    <w:rPr>
                      <w:rFonts w:asciiTheme="majorEastAsia" w:eastAsiaTheme="majorEastAsia" w:hAnsiTheme="majorEastAsia" w:hint="eastAsia"/>
                      <w:kern w:val="0"/>
                      <w:sz w:val="24"/>
                      <w:szCs w:val="24"/>
                    </w:rPr>
                    <w:t>pwpw1218@</w:t>
                  </w:r>
                  <w:r w:rsidR="00A351EB" w:rsidRPr="00B31347">
                    <w:rPr>
                      <w:rFonts w:asciiTheme="majorEastAsia" w:eastAsiaTheme="majorEastAsia" w:hAnsiTheme="majorEastAsia"/>
                      <w:kern w:val="0"/>
                      <w:sz w:val="24"/>
                      <w:szCs w:val="24"/>
                    </w:rPr>
                    <w:t>gmail</w:t>
                  </w:r>
                  <w:r w:rsidRPr="00B31347">
                    <w:rPr>
                      <w:rFonts w:asciiTheme="majorEastAsia" w:eastAsiaTheme="majorEastAsia" w:hAnsiTheme="majorEastAsia" w:hint="eastAsia"/>
                      <w:kern w:val="0"/>
                      <w:sz w:val="24"/>
                      <w:szCs w:val="24"/>
                    </w:rPr>
                    <w:t>.com</w:t>
                  </w:r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shape id="_x0000_s1072" style="position:absolute;left:0;text-align:left;margin-left:285pt;margin-top:115.15pt;width:11.8pt;height:12.2pt;z-index:251641856;visibility:visible;v-text-anchor:middle" coordsize="90,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" adj="0,,0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#5c7e8c [3204]" stroked="f">
            <v:stroke joinstyle="round"/>
            <v:formulas/>
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</v:shape>
        </w:pict>
      </w:r>
      <w:r>
        <w:rPr>
          <w:rFonts w:hint="eastAsia"/>
          <w:b/>
          <w:noProof/>
        </w:rPr>
        <w:pict>
          <v:shape id="文本框 77" o:spid="_x0000_s1040" type="#_x0000_t202" style="position:absolute;left:0;text-align:left;margin-left:153.05pt;margin-top:105.2pt;width:134.25pt;height:27.2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" filled="f" stroked="f">
            <v:textbox style="mso-fit-shape-to-text:t">
              <w:txbxContent>
                <w:p w:rsidR="004D6389" w:rsidRPr="00B31347" w:rsidRDefault="00080519">
                  <w:pPr>
                    <w:spacing w:line="400" w:lineRule="exact"/>
                    <w:rPr>
                      <w:rFonts w:asciiTheme="majorEastAsia" w:eastAsiaTheme="majorEastAsia" w:hAnsiTheme="majorEastAsia"/>
                      <w:kern w:val="0"/>
                      <w:sz w:val="24"/>
                      <w:szCs w:val="24"/>
                    </w:rPr>
                  </w:pPr>
                  <w:r w:rsidRPr="00B31347">
                    <w:rPr>
                      <w:rFonts w:asciiTheme="majorEastAsia" w:eastAsiaTheme="majorEastAsia" w:hAnsiTheme="majorEastAsia" w:hint="eastAsia"/>
                      <w:kern w:val="0"/>
                      <w:sz w:val="24"/>
                      <w:szCs w:val="24"/>
                    </w:rPr>
                    <w:t>+86 181 7120 4445</w:t>
                  </w:r>
                </w:p>
                <w:p w:rsidR="00B31347" w:rsidRDefault="00B31347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shape id="KSO_Shape" o:spid="_x0000_s1071" style="position:absolute;left:0;text-align:left;margin-left:140.1pt;margin-top:113.9pt;width:12.65pt;height:12.65pt;z-index:251640832;visibility:visible;v-text-anchor:middle" coordsize="5581,558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" adj="0,,0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5c7e8c [3204]" stroked="f">
            <v:stroke joinstyle="round"/>
            <v:formulas/>
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143676606;2147483646,2147483646;2147483646,2147483646;2147483646,2147483646;2147483646,2147483646;114367660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</v:shape>
        </w:pict>
      </w:r>
      <w:r>
        <w:rPr>
          <w:rFonts w:hint="eastAsia"/>
          <w:b/>
          <w:noProof/>
        </w:rPr>
        <w:pict>
          <v:shape id="_x0000_s1070" style="position:absolute;left:0;text-align:left;margin-left:38.4pt;margin-top:110.8pt;width:11.7pt;height:14.85pt;z-index:251643904;visibility:visible;mso-width-relative:margin;mso-height-relative:margin;v-text-anchor:middle" coordsize="1679575,212566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" adj="0,,0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#5c7e8c [3204]" stroked="f">
            <v:stroke joinstyle="round"/>
            <v:formulas/>
            <v:path arrowok="t" o:connecttype="custom" o:connectlocs="44985,82826;57093,89109;56438,92793;55683,97208;57143,101901;81712,149034;78389,100917;79321,96123;78314,92187;81133,88705;92763,82271;103412,82851;111240,90597;117987,99277;123626,108916;128006,119689;131127,131624;132864,144820;127377,154585;109931,162079;91631,166898;72751,168967;52763,168058;33002,163946;14097,156755;0,148731;1359,134727;4179,122137;8357,110833;13795,100766;20416,91859;28118,83962;37835,76342;73593,455;82024,2754;89650,6795;96169,12328;101328,19098;104978,26929;106865,35593;106639,45597;103719,55600;98459,64341;91185,71389;80967,76946;74071,78765;66621,79270;58290,78184;50639,75430;43768,71237;37551,65351;32467,57773;29246,49108;28063,39635;29070,30667;31989,22483;36519,15182;42459,9044;49607,4345;57737,1238;66545,0" o:connectangles="0,0,0,0,0,0,0,0,0,0,0,0,0,0,0,0,0,0,0,0,0,0,0,0,0,0,0,0,0,0,0,0,0,0,0,0,0,0,0,0,0,0,0,0,0,0,0,0,0,0,0,0,0,0,0,0,0,0,0,0,0"/>
          </v:shape>
        </w:pict>
      </w:r>
      <w:r>
        <w:rPr>
          <w:rFonts w:hint="eastAsia"/>
          <w:b/>
          <w:noProof/>
        </w:rPr>
        <w:pict>
          <v:shape id="_x0000_s1041" type="#_x0000_t202" style="position:absolute;left:0;text-align:left;margin-left:220.9pt;margin-top:205.95pt;width:162.95pt;height:25.2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" filled="f" stroked="f">
            <v:textbox style="mso-fit-shape-to-text:t">
              <w:txbxContent>
                <w:p w:rsidR="004D6389" w:rsidRDefault="00080519">
                  <w:pPr>
                    <w:spacing w:line="360" w:lineRule="exact"/>
                    <w:rPr>
                      <w:rFonts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5C7E8C" w:themeColor="accent1"/>
                      <w:kern w:val="24"/>
                      <w:szCs w:val="21"/>
                    </w:rPr>
                    <w:t>河南理工大学</w:t>
                  </w:r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shape id="_x0000_s1042" type="#_x0000_t202" style="position:absolute;left:0;text-align:left;margin-left:30.6pt;margin-top:185.4pt;width:528.75pt;height:58.2pt;z-index:2516561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" filled="f" stroked="f">
            <v:textbox>
              <w:txbxContent>
                <w:p w:rsidR="004D6389" w:rsidRDefault="00080519">
                  <w:pPr>
                    <w:spacing w:after="40" w:line="360" w:lineRule="exact"/>
                    <w:rPr>
                      <w:rFonts w:eastAsia="微软雅黑"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5C7E8C" w:themeColor="accent1"/>
                      <w:kern w:val="24"/>
                      <w:szCs w:val="21"/>
                    </w:rPr>
                    <w:t>2015.9 –  至今</w:t>
                  </w:r>
                </w:p>
                <w:p w:rsidR="00244137" w:rsidRDefault="00080519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5C7E8C" w:themeColor="accent1"/>
                      <w:kern w:val="24"/>
                      <w:szCs w:val="21"/>
                    </w:rPr>
                    <w:t>20</w:t>
                  </w:r>
                  <w:r w:rsidR="00677C80"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Cs w:val="21"/>
                    </w:rPr>
                    <w:t>10</w:t>
                  </w:r>
                  <w:r w:rsidR="00677C80">
                    <w:rPr>
                      <w:rFonts w:ascii="微软雅黑" w:eastAsia="微软雅黑" w:hAnsi="微软雅黑" w:hint="eastAsia"/>
                      <w:b/>
                      <w:bCs/>
                      <w:color w:val="5C7E8C" w:themeColor="accent1"/>
                      <w:kern w:val="24"/>
                      <w:szCs w:val="21"/>
                    </w:rPr>
                    <w:t>.</w:t>
                  </w:r>
                  <w:r w:rsidR="00677C80"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Cs w:val="21"/>
                    </w:rPr>
                    <w:t xml:space="preserve">9 </w:t>
                  </w:r>
                  <w:r w:rsidR="00677C80">
                    <w:rPr>
                      <w:rFonts w:ascii="微软雅黑" w:eastAsia="微软雅黑" w:hAnsi="微软雅黑" w:hint="eastAsia"/>
                      <w:b/>
                      <w:bCs/>
                      <w:color w:val="5C7E8C" w:themeColor="accent1"/>
                      <w:kern w:val="24"/>
                      <w:szCs w:val="21"/>
                    </w:rPr>
                    <w:t xml:space="preserve">– </w:t>
                  </w:r>
                  <w:r w:rsidR="00677C80"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Cs w:val="21"/>
                    </w:rPr>
                    <w:t xml:space="preserve"> 2012.6</w:t>
                  </w: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244137" w:rsidRDefault="0024413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4D6389" w:rsidRDefault="00080519">
                  <w:pPr>
                    <w:spacing w:after="40" w:line="360" w:lineRule="exact"/>
                    <w:rPr>
                      <w:rFonts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5C7E8C" w:themeColor="accent1"/>
                      <w:kern w:val="24"/>
                      <w:szCs w:val="21"/>
                    </w:rPr>
                    <w:t>10.09 – 2012.06</w:t>
                  </w:r>
                </w:p>
                <w:p w:rsidR="004D6389" w:rsidRDefault="004D6389">
                  <w:pPr>
                    <w:spacing w:line="360" w:lineRule="exact"/>
                    <w:rPr>
                      <w:rFonts w:hint="eastAsia"/>
                    </w:rPr>
                  </w:pPr>
                </w:p>
                <w:p w:rsidR="004D6389" w:rsidRDefault="004D6389">
                  <w:pPr>
                    <w:spacing w:line="360" w:lineRule="exact"/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shape id="_x0000_s1043" type="#_x0000_t202" style="position:absolute;left:0;text-align:left;margin-left:416.45pt;margin-top:184.75pt;width:139.5pt;height:26.3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" filled="f" stroked="f">
            <v:textbox>
              <w:txbxContent>
                <w:p w:rsidR="004D6389" w:rsidRDefault="00080519">
                  <w:pPr>
                    <w:spacing w:line="360" w:lineRule="exact"/>
                    <w:jc w:val="right"/>
                    <w:rPr>
                      <w:rFonts w:eastAsia="微软雅黑"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5C7E8C" w:themeColor="accent1"/>
                      <w:kern w:val="24"/>
                      <w:szCs w:val="21"/>
                    </w:rPr>
                    <w:t>计算机科学与技术 / 本科</w:t>
                  </w:r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shape id="文本框 40" o:spid="_x0000_s1044" type="#_x0000_t202" style="position:absolute;left:0;text-align:left;margin-left:400.2pt;margin-top:493.8pt;width:139.5pt;height:25.2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" filled="f" stroked="f">
            <v:textbox style="mso-fit-shape-to-text:t">
              <w:txbxContent>
                <w:p w:rsidR="00C9013B" w:rsidRDefault="00C9013B" w:rsidP="00C9013B">
                  <w:pPr>
                    <w:spacing w:line="360" w:lineRule="exact"/>
                    <w:jc w:val="right"/>
                    <w:rPr>
                      <w:rFonts w:eastAsia="微软雅黑"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5C7E8C" w:themeColor="accent1"/>
                      <w:kern w:val="24"/>
                      <w:szCs w:val="21"/>
                    </w:rPr>
                    <w:t>岗位：java工程师</w:t>
                  </w:r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shape id="文本框 52" o:spid="_x0000_s1045" type="#_x0000_t202" style="position:absolute;left:0;text-align:left;margin-left:231pt;margin-top:493.8pt;width:162.95pt;height:25.2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" filled="f" stroked="f">
            <v:textbox style="mso-fit-shape-to-text:t">
              <w:txbxContent>
                <w:p w:rsidR="00C9013B" w:rsidRPr="00A9150D" w:rsidRDefault="003E27DE" w:rsidP="00C9013B">
                  <w:pPr>
                    <w:spacing w:line="360" w:lineRule="exact"/>
                    <w:ind w:leftChars="-67" w:hangingChars="67" w:hanging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5C7E8C" w:themeColor="accent1"/>
                      <w:kern w:val="24"/>
                      <w:szCs w:val="21"/>
                    </w:rPr>
                    <w:t>软通动力服务有限公司</w:t>
                  </w:r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shape id="_x0000_s1046" type="#_x0000_t202" style="position:absolute;left:0;text-align:left;margin-left:400.35pt;margin-top:381.9pt;width:139.5pt;height:25.2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" filled="f" stroked="f">
            <v:textbox style="mso-fit-shape-to-text:t">
              <w:txbxContent>
                <w:p w:rsidR="004D6389" w:rsidRDefault="00080519">
                  <w:pPr>
                    <w:spacing w:line="360" w:lineRule="exact"/>
                    <w:jc w:val="right"/>
                    <w:rPr>
                      <w:rFonts w:eastAsia="微软雅黑"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5C7E8C" w:themeColor="accent1"/>
                      <w:kern w:val="24"/>
                      <w:szCs w:val="21"/>
                    </w:rPr>
                    <w:t>岗位：java工程师</w:t>
                  </w:r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shape id="_x0000_s1047" type="#_x0000_t202" style="position:absolute;left:0;text-align:left;margin-left:222.55pt;margin-top:382.35pt;width:162.95pt;height:25.2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" filled="f" stroked="f">
            <v:textbox style="mso-fit-shape-to-text:t">
              <w:txbxContent>
                <w:p w:rsidR="004D6389" w:rsidRPr="00A9150D" w:rsidRDefault="00A9150D">
                  <w:pPr>
                    <w:spacing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Cs w:val="21"/>
                    </w:rPr>
                  </w:pPr>
                  <w:r w:rsidRPr="00A9150D"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Cs w:val="21"/>
                    </w:rPr>
                    <w:t>武汉佰钧成技术有限责任公司</w:t>
                  </w:r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shape id="文本框 76" o:spid="_x0000_s1048" type="#_x0000_t202" style="position:absolute;left:0;text-align:left;margin-left:50.45pt;margin-top:105.25pt;width:92.5pt;height:27.2pt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" filled="f" stroked="f">
            <v:textbox style="mso-fit-shape-to-text:t">
              <w:txbxContent>
                <w:p w:rsidR="004D6389" w:rsidRPr="00B31347" w:rsidRDefault="00080519">
                  <w:pPr>
                    <w:spacing w:line="400" w:lineRule="exact"/>
                    <w:rPr>
                      <w:rFonts w:asciiTheme="majorEastAsia" w:eastAsiaTheme="majorEastAsia" w:hAnsiTheme="majorEastAsia"/>
                      <w:kern w:val="0"/>
                      <w:sz w:val="24"/>
                      <w:szCs w:val="24"/>
                    </w:rPr>
                  </w:pPr>
                  <w:r w:rsidRPr="00B31347">
                    <w:rPr>
                      <w:rFonts w:asciiTheme="majorEastAsia" w:eastAsiaTheme="majorEastAsia" w:hAnsiTheme="majorEastAsia" w:hint="eastAsia"/>
                      <w:kern w:val="0"/>
                      <w:sz w:val="24"/>
                      <w:szCs w:val="24"/>
                    </w:rPr>
                    <w:t>年龄：28岁</w:t>
                  </w:r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shape id="_x0000_s1049" type="#_x0000_t202" style="position:absolute;left:0;text-align:left;margin-left:420.55pt;margin-top:305.85pt;width:139.5pt;height:25.2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" filled="f" stroked="f">
            <v:textbox style="mso-fit-shape-to-text:t">
              <w:txbxContent>
                <w:p w:rsidR="004D6389" w:rsidRDefault="004D6389">
                  <w:pPr>
                    <w:spacing w:line="360" w:lineRule="exact"/>
                    <w:jc w:val="right"/>
                    <w:rPr>
                      <w:rFonts w:hint="eastAsia"/>
                      <w:kern w:val="0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080519" w:rsidRPr="00624B4E">
        <w:rPr>
          <w:b/>
        </w:rPr>
        <w:br w:type="page"/>
      </w:r>
      <w:r>
        <w:rPr>
          <w:rFonts w:hint="eastAsia"/>
          <w:b/>
          <w:noProof/>
        </w:rPr>
        <w:pict>
          <v:shape id="_x0000_s1050" type="#_x0000_t202" style="position:absolute;left:0;text-align:left;margin-left:420pt;margin-top:290.25pt;width:139.5pt;height:25.2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" filled="f" stroked="f">
            <v:textbox style="mso-fit-shape-to-text:t">
              <w:txbxContent>
                <w:p w:rsidR="004D6389" w:rsidRDefault="00080519">
                  <w:pPr>
                    <w:spacing w:line="360" w:lineRule="exact"/>
                    <w:jc w:val="right"/>
                    <w:rPr>
                      <w:rFonts w:eastAsia="微软雅黑"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5C7E8C" w:themeColor="accent1"/>
                      <w:kern w:val="24"/>
                      <w:szCs w:val="21"/>
                    </w:rPr>
                    <w:t>岗位：java研发工程师</w:t>
                  </w:r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shape id="_x0000_s1051" type="#_x0000_t202" style="position:absolute;left:0;text-align:left;margin-left:222pt;margin-top:290.25pt;width:162.95pt;height:25.2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" filled="f" stroked="f">
            <v:textbox style="mso-fit-shape-to-text:t">
              <w:txbxContent>
                <w:p w:rsidR="004D6389" w:rsidRDefault="00080519">
                  <w:pPr>
                    <w:spacing w:line="360" w:lineRule="exact"/>
                    <w:rPr>
                      <w:rFonts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5C7E8C" w:themeColor="accent1"/>
                      <w:kern w:val="24"/>
                      <w:szCs w:val="21"/>
                    </w:rPr>
                    <w:t>亚信科技有限公司</w:t>
                  </w:r>
                </w:p>
              </w:txbxContent>
            </v:textbox>
          </v:shape>
        </w:pict>
      </w:r>
      <w:r>
        <w:rPr>
          <w:rFonts w:hint="eastAsia"/>
          <w:b/>
          <w:noProof/>
        </w:rPr>
        <w:pict>
          <v:line id="直接连接符 2523" o:spid="_x0000_s1069" style="position:absolute;left:0;text-align:left;z-index:251657216;visibility:visible" from="39pt,286.65pt" to="551.2pt,2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" strokecolor="#d8d8d8 [2732]" strokeweight="1pt">
            <v:stroke joinstyle="miter"/>
          </v:line>
        </w:pict>
      </w:r>
      <w:r>
        <w:rPr>
          <w:rFonts w:hint="eastAsia"/>
          <w:b/>
          <w:noProof/>
        </w:rPr>
        <w:pict>
          <v:shape id="_x0000_s1068" style="position:absolute;left:0;text-align:left;margin-left:42.25pt;margin-top:260.6pt;width:19.7pt;height:19.3pt;z-index:251653120;visibility:visible;v-text-anchor:middle" coordsize="99,9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" adj="0,,0" path="m31,1c50,21,50,21,50,21v,,,1,,2c50,28,48,33,44,37,37,30,37,30,37,30,38,27,36,23,34,20,31,17,27,16,24,16,17,9,17,9,17,9,21,6,25,3,31,1xm23,21v-2,2,-2,6,1,9c27,32,31,33,33,31v2,-2,1,-6,-1,-9c29,19,25,18,23,21xm2,35c1,36,1,38,,40,48,88,48,88,48,88,70,97,99,72,89,47,42,,42,,42,,40,,38,,37,1,53,18,53,18,53,18v1,1,1,1,1,1c54,20,54,20,54,20v,1,,2,,4c54,31,50,38,44,44v-5,5,-12,8,-19,9c24,53,22,53,21,53v-1,,-1,,-1,c19,52,19,52,19,52,2,35,2,35,2,35xm12,14c8,18,5,23,3,28,23,48,23,48,23,48v,,1,,1,c29,48,35,46,39,42,32,35,32,35,32,35,29,36,25,34,22,31,19,28,18,24,18,21l12,14xe" fillcolor="#5c7e8c [3204]" stroked="f">
            <v:stroke joinstyle="round"/>
            <v:formulas/>
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</v:shape>
        </w:pict>
      </w:r>
    </w:p>
    <w:p w:rsidR="00244137" w:rsidRPr="00244137" w:rsidRDefault="004461D5" w:rsidP="00244137">
      <w:pPr>
        <w:rPr>
          <w:rFonts w:hint="eastAsia"/>
        </w:rPr>
      </w:pPr>
      <w:r w:rsidRPr="004461D5">
        <w:rPr>
          <w:rFonts w:hint="eastAsia"/>
          <w:b/>
          <w:noProof/>
        </w:rPr>
        <w:lastRenderedPageBreak/>
        <w:pict>
          <v:shape id="_x0000_s1052" type="#_x0000_t202" style="position:absolute;left:0;text-align:left;margin-left:1in;margin-top:30pt;width:123.8pt;height:25.2pt;z-index:25175961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" filled="f" stroked="f">
            <v:textbox style="mso-fit-shape-to-text:t">
              <w:txbxContent>
                <w:p w:rsidR="00826DAE" w:rsidRDefault="00826DAE" w:rsidP="00826DAE">
                  <w:pPr>
                    <w:spacing w:line="360" w:lineRule="exact"/>
                    <w:rPr>
                      <w:rFonts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  <w:t>项目经验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图文框 22" o:spid="_x0000_s1067" style="position:absolute;left:0;text-align:left;margin-left:0;margin-top:0;width:595.25pt;height:841.9pt;z-index:251688960;visibility:visible;v-text-anchor:middle" coordsize="7559675,10691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" adj="0,,0" path="m,l7559675,r,10691813l,10691813,,xm221045,221045r,10249723l7338630,10470768r,-10249723l221045,221045xe" fillcolor="#f2f2f2 [3052]" stroked="f" strokeweight="1pt">
            <v:stroke joinstyle="miter"/>
            <v:formulas/>
            <v:path arrowok="t" o:connecttype="custom" o:connectlocs="0,0;7559675,0;7559675,10691813;0,10691813;0,0;221045,221045;221045,10470768;7338630,10470768;7338630,221045;221045,221045" o:connectangles="0,0,0,0,0,0,0,0,0,0"/>
          </v:shape>
        </w:pict>
      </w:r>
    </w:p>
    <w:p w:rsidR="00244137" w:rsidRPr="00244137" w:rsidRDefault="004461D5" w:rsidP="00FE5765">
      <w:pPr>
        <w:ind w:firstLineChars="405" w:firstLine="854"/>
        <w:rPr>
          <w:rFonts w:hint="eastAsia"/>
        </w:rPr>
      </w:pPr>
      <w:r w:rsidRPr="004461D5">
        <w:rPr>
          <w:rFonts w:hint="eastAsia"/>
          <w:b/>
          <w:noProof/>
        </w:rPr>
        <w:pict>
          <v:shape id="_x0000_s1053" type="#_x0000_t202" style="position:absolute;left:0;text-align:left;margin-left:151.8pt;margin-top:1.8pt;width:199.2pt;height:25.2pt;z-index:25169408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" filled="f" stroked="f">
            <v:textbox style="mso-fit-shape-to-text:t">
              <w:txbxContent>
                <w:p w:rsidR="000A4F4C" w:rsidRDefault="00CF50E7" w:rsidP="000A4F4C">
                  <w:pPr>
                    <w:spacing w:line="360" w:lineRule="exact"/>
                    <w:rPr>
                      <w:rFonts w:hint="eastAsia"/>
                      <w:kern w:val="0"/>
                      <w:sz w:val="24"/>
                      <w:szCs w:val="24"/>
                    </w:rPr>
                  </w:pPr>
                  <w:r w:rsidRPr="00CF50E7">
                    <w:rPr>
                      <w:rFonts w:ascii="Arial" w:eastAsia="微软雅黑" w:hAnsi="Arial" w:cs="Arial" w:hint="eastAsia"/>
                      <w:color w:val="A6A6A6" w:themeColor="background1" w:themeShade="A6"/>
                      <w:kern w:val="24"/>
                      <w:sz w:val="28"/>
                      <w:szCs w:val="28"/>
                    </w:rPr>
                    <w:t>PROJECT EXPERIENCE</w:t>
                  </w:r>
                </w:p>
              </w:txbxContent>
            </v:textbox>
          </v:shape>
        </w:pict>
      </w:r>
      <w:r w:rsidRPr="004461D5">
        <w:rPr>
          <w:rFonts w:hint="eastAsia"/>
          <w:b/>
          <w:noProof/>
        </w:rPr>
        <w:pict>
          <v:line id="直接连接符 19" o:spid="_x0000_s1066" style="position:absolute;left:0;text-align:left;z-index:251682816;visibility:visible" from="42pt,29.35pt" to="554.2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" strokecolor="#d8d8d8 [2732]" strokeweight="1pt">
            <v:stroke joinstyle="miter"/>
          </v:line>
        </w:pict>
      </w:r>
      <w:r>
        <w:rPr>
          <w:rFonts w:hint="eastAsia"/>
          <w:noProof/>
        </w:rPr>
        <w:pict>
          <v:shape id="_x0000_s1065" style="position:absolute;left:0;text-align:left;margin-left:40.55pt;margin-top:5.15pt;width:18.1pt;height:16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3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" path="m,55v,,,2,4,2c3,54,11,45,11,45v,,14,9,29,-6c54,23,44,11,63,,17,10,7,24,8,43,12,34,24,22,34,17,17,29,5,47,,55xe" fillcolor="#5c7e8c [3204]" stroked="f">
            <v:path arrowok="t" o:connecttype="custom" o:connectlocs="0,2147483646;2147483646,2147483646;2147483646,2147483646;2147483646,2147483646;2147483646,0;2147483646,2147483646;2147483646,2147483646;0,2147483646" o:connectangles="0,0,0,0,0,0,0,0"/>
          </v:shape>
        </w:pict>
      </w:r>
      <w:r>
        <w:rPr>
          <w:rFonts w:hint="eastAsia"/>
          <w:noProof/>
        </w:rPr>
        <w:pict>
          <v:shape id="_x0000_s1064" style="position:absolute;left:0;text-align:left;margin-left:43.8pt;margin-top:26.1pt;width:17.4pt;height:12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" path="m120,21v,-1,,-9,,-15c127,6,127,6,127,6v,-6,,-6,,-6c120,,120,,120,,30,,30,,30,,23,,23,,23,v,6,,6,,6c30,6,30,6,30,6v,6,,14,,15c,15,,15,,15v,,12,61,53,61c53,76,53,76,53,76v3,3,5,5,8,7c59,83,58,84,58,86v,2,1,3,3,3c65,89,65,89,65,89,55,132,55,132,55,132v-7,,-7,,-7,c48,172,48,172,48,172v57,,57,,57,c105,132,105,132,105,132v-8,,-8,,-8,c87,89,87,89,87,89v4,,4,,4,c93,89,95,88,95,86v,-2,-2,-3,-4,-3c89,83,89,83,89,83v3,-2,5,-4,8,-7c97,76,97,76,97,76v41,,53,-61,53,-61l120,21xm8,21v23,6,23,6,23,6c33,40,39,57,48,70,24,67,12,34,8,21xm57,70c56,70,41,57,39,12v6,-1,6,-1,6,-1c47,54,61,65,61,66r-4,4xm97,137v,28,,28,,28c55,165,55,165,55,165v,-28,,-28,,-28l97,137xm102,70v9,-13,15,-30,17,-43c142,21,142,21,142,21v-4,13,-16,46,-40,49xe" filled="f" stroked="f">
            <v:path arrowok="t" o:connecttype="custom" o:connectlocs="176744,18713;176744,5346;187054,5346;187054,0;176744,0;44186,0;33876,0;33876,5346;44186,5346;44186,18713;0,13366;78062,67722;78062,67722;89845,73959;85426,76633;89845,79306;95736,79306;81008,117622;70698,117622;70698,153265;154651,153265;154651,117622;142868,117622;128139,79306;134031,79306;139922,76633;134031,73959;131085,73959;142868,67722;142868,67722;220930,13366;176744,18713;11783,18713;45659,24059;70698,62375;11783,18713;83953,62375;57442,10693;66279,9802;89845,58811;83953,62375;142868,122077;142868,147027;81008,147027;81008,122077;142868,122077;150232,62375;175271,24059;209147,18713;150232,62375" o:connectangles="0,0,0,0,0,0,0,0,0,0,0,0,0,0,0,0,0,0,0,0,0,0,0,0,0,0,0,0,0,0,0,0,0,0,0,0,0,0,0,0,0,0,0,0,0,0,0,0,0,0"/>
            <o:lock v:ext="edit" verticies="t"/>
          </v:shape>
        </w:pict>
      </w:r>
      <w:r>
        <w:rPr>
          <w:rFonts w:hint="eastAsia"/>
          <w:noProof/>
        </w:rPr>
        <w:pict>
          <v:rect id="Rectangle 53" o:spid="_x0000_s1063" style="position:absolute;left:0;text-align:left;margin-left:57pt;margin-top:27.55pt;width:2.65pt;height:34.2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" filled="f" stroked="f"/>
        </w:pict>
      </w:r>
    </w:p>
    <w:p w:rsidR="00244137" w:rsidRPr="00244137" w:rsidRDefault="004461D5" w:rsidP="00244137">
      <w:pPr>
        <w:rPr>
          <w:rFonts w:hint="eastAsia"/>
        </w:rPr>
      </w:pPr>
      <w:r w:rsidRPr="004461D5">
        <w:rPr>
          <w:rFonts w:hint="eastAsia"/>
          <w:b/>
          <w:noProof/>
        </w:rPr>
        <w:pict>
          <v:shape id="_x0000_s1054" type="#_x0000_t202" style="position:absolute;left:0;text-align:left;margin-left:33pt;margin-top:13.8pt;width:528.75pt;height:351pt;z-index:2517616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" filled="f" stroked="f">
            <v:textbox>
              <w:txbxContent>
                <w:p w:rsidR="00CF50E7" w:rsidRPr="00DC416D" w:rsidRDefault="0024455A" w:rsidP="0007761C">
                  <w:pPr>
                    <w:rPr>
                      <w:rFonts w:ascii="微软雅黑" w:eastAsia="微软雅黑" w:hAnsi="微软雅黑"/>
                      <w:b/>
                      <w:bCs/>
                      <w:kern w:val="24"/>
                      <w:sz w:val="30"/>
                      <w:szCs w:val="30"/>
                    </w:rPr>
                  </w:pPr>
                  <w:r w:rsidRPr="00DC416D">
                    <w:rPr>
                      <w:rFonts w:ascii="微软雅黑" w:eastAsia="微软雅黑" w:hAnsi="微软雅黑" w:hint="eastAsia"/>
                      <w:b/>
                      <w:bCs/>
                      <w:kern w:val="24"/>
                      <w:sz w:val="30"/>
                      <w:szCs w:val="30"/>
                    </w:rPr>
                    <w:t>项目名称:</w:t>
                  </w:r>
                  <w:r w:rsidR="00F21182" w:rsidRPr="00DC416D">
                    <w:rPr>
                      <w:rFonts w:ascii="微软雅黑" w:eastAsia="微软雅黑" w:hAnsi="微软雅黑"/>
                      <w:b/>
                      <w:bCs/>
                      <w:kern w:val="24"/>
                      <w:sz w:val="30"/>
                      <w:szCs w:val="30"/>
                    </w:rPr>
                    <w:t>DACP系统</w:t>
                  </w:r>
                  <w:r w:rsidR="00F21182" w:rsidRPr="00DC416D">
                    <w:rPr>
                      <w:rFonts w:ascii="微软雅黑" w:eastAsia="微软雅黑" w:hAnsi="微软雅黑" w:hint="eastAsia"/>
                      <w:b/>
                      <w:bCs/>
                      <w:kern w:val="24"/>
                      <w:sz w:val="30"/>
                      <w:szCs w:val="30"/>
                    </w:rPr>
                    <w:t>(</w:t>
                  </w:r>
                  <w:r w:rsidR="00F21182" w:rsidRPr="00DC416D">
                    <w:rPr>
                      <w:rFonts w:ascii="微软雅黑" w:eastAsia="微软雅黑" w:hAnsi="微软雅黑"/>
                      <w:b/>
                      <w:bCs/>
                      <w:kern w:val="24"/>
                      <w:sz w:val="30"/>
                      <w:szCs w:val="30"/>
                    </w:rPr>
                    <w:t>Data Access Cloud Map)</w:t>
                  </w:r>
                </w:p>
                <w:p w:rsidR="00DF3BDA" w:rsidRPr="008D4C4D" w:rsidRDefault="00DF3BDA" w:rsidP="0007761C">
                  <w:pPr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kern w:val="24"/>
                      <w:sz w:val="24"/>
                      <w:szCs w:val="24"/>
                    </w:rPr>
                    <w:t>项目周期:</w:t>
                  </w:r>
                  <w:r w:rsidR="00F21182" w:rsidRPr="008D4C4D"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2018-</w:t>
                  </w:r>
                  <w:r w:rsidR="00A561C6"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02</w:t>
                  </w:r>
                  <w:r w:rsidR="00750096"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–目前</w:t>
                  </w:r>
                </w:p>
                <w:p w:rsidR="0024455A" w:rsidRPr="0059631E" w:rsidRDefault="0024455A" w:rsidP="0007761C">
                  <w:pPr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</w:pPr>
                  <w:r w:rsidRPr="00C3778E">
                    <w:rPr>
                      <w:rFonts w:ascii="微软雅黑" w:eastAsia="微软雅黑" w:hAnsi="微软雅黑"/>
                      <w:b/>
                      <w:bCs/>
                      <w:kern w:val="24"/>
                      <w:sz w:val="24"/>
                      <w:szCs w:val="24"/>
                    </w:rPr>
                    <w:t>项目</w:t>
                  </w:r>
                  <w:r w:rsidRPr="00C3778E">
                    <w:rPr>
                      <w:rFonts w:ascii="微软雅黑" w:eastAsia="微软雅黑" w:hAnsi="微软雅黑" w:hint="eastAsia"/>
                      <w:b/>
                      <w:bCs/>
                      <w:kern w:val="24"/>
                      <w:sz w:val="24"/>
                      <w:szCs w:val="24"/>
                    </w:rPr>
                    <w:t>介绍</w:t>
                  </w:r>
                  <w:r w:rsidR="00CF274D">
                    <w:rPr>
                      <w:rFonts w:ascii="微软雅黑" w:eastAsia="微软雅黑" w:hAnsi="微软雅黑" w:hint="eastAsia"/>
                      <w:b/>
                      <w:bCs/>
                      <w:kern w:val="24"/>
                      <w:sz w:val="24"/>
                      <w:szCs w:val="24"/>
                    </w:rPr>
                    <w:t>：</w:t>
                  </w:r>
                  <w:r w:rsidR="00CF274D"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DACP系统</w:t>
                  </w:r>
                  <w:r w:rsidR="00CF274D"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是移动大数据中心的核心系统，主要功能包括、数据资产管理、</w:t>
                  </w:r>
                  <w:r w:rsidR="009F45B2"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数据开发、安全管控、图说、机器学习、数据分发等功能。每个功能都是一个独立的子项目。湖北</w:t>
                  </w:r>
                  <w:r w:rsidR="009F45B2"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移动</w:t>
                  </w:r>
                  <w:r w:rsidR="009F45B2"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D</w:t>
                  </w:r>
                  <w:r w:rsidR="009F45B2"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ACP系统</w:t>
                  </w:r>
                  <w:r w:rsidR="009F45B2"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管理</w:t>
                  </w:r>
                  <w:r w:rsidR="00F67E3F"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着Z</w:t>
                  </w:r>
                  <w:r w:rsidR="00F67E3F"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B级别</w:t>
                  </w:r>
                  <w:r w:rsidR="00F67E3F"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的数据(</w:t>
                  </w:r>
                  <w:r w:rsidR="00F67E3F"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1024*1024TB = 1ZB</w:t>
                  </w:r>
                  <w:r w:rsidR="00F67E3F"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)，每日数据分发数据量达到</w:t>
                  </w:r>
                  <w:r w:rsidR="00F67E3F"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500TB以上</w:t>
                  </w:r>
                  <w:r w:rsidR="00F67E3F"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，</w:t>
                  </w:r>
                  <w:r w:rsidR="0059631E"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用数据支撑其他I</w:t>
                  </w:r>
                  <w:r w:rsidR="0059631E"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T系统</w:t>
                  </w:r>
                  <w:r w:rsidR="0059631E"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。</w:t>
                  </w:r>
                </w:p>
                <w:p w:rsidR="00C1148E" w:rsidRDefault="00F95B1A" w:rsidP="0007761C">
                  <w:pPr>
                    <w:rPr>
                      <w:rFonts w:ascii="微软雅黑" w:eastAsia="微软雅黑" w:hAnsi="微软雅黑"/>
                      <w:b/>
                      <w:bCs/>
                      <w:kern w:val="24"/>
                      <w:sz w:val="24"/>
                      <w:szCs w:val="24"/>
                    </w:rPr>
                  </w:pPr>
                  <w:r w:rsidRPr="00C3778E">
                    <w:rPr>
                      <w:rFonts w:ascii="微软雅黑" w:eastAsia="微软雅黑" w:hAnsi="微软雅黑"/>
                      <w:b/>
                      <w:bCs/>
                      <w:kern w:val="24"/>
                      <w:sz w:val="24"/>
                      <w:szCs w:val="24"/>
                    </w:rPr>
                    <w:t>责任</w:t>
                  </w:r>
                  <w:r w:rsidRPr="00C3778E">
                    <w:rPr>
                      <w:rFonts w:ascii="微软雅黑" w:eastAsia="微软雅黑" w:hAnsi="微软雅黑" w:hint="eastAsia"/>
                      <w:b/>
                      <w:bCs/>
                      <w:kern w:val="24"/>
                      <w:sz w:val="24"/>
                      <w:szCs w:val="24"/>
                    </w:rPr>
                    <w:t>描述</w:t>
                  </w:r>
                  <w:r w:rsidR="0059631E">
                    <w:rPr>
                      <w:rFonts w:ascii="微软雅黑" w:eastAsia="微软雅黑" w:hAnsi="微软雅黑" w:hint="eastAsia"/>
                      <w:b/>
                      <w:bCs/>
                      <w:kern w:val="24"/>
                      <w:sz w:val="24"/>
                      <w:szCs w:val="24"/>
                    </w:rPr>
                    <w:t>：</w:t>
                  </w:r>
                </w:p>
                <w:p w:rsidR="00C1148E" w:rsidRPr="00C1148E" w:rsidRDefault="0059631E" w:rsidP="00C1148E">
                  <w:pPr>
                    <w:pStyle w:val="a5"/>
                    <w:numPr>
                      <w:ilvl w:val="0"/>
                      <w:numId w:val="6"/>
                    </w:numPr>
                    <w:ind w:firstLineChars="0"/>
                    <w:rPr>
                      <w:rFonts w:ascii="微软雅黑" w:eastAsia="微软雅黑" w:hAnsi="微软雅黑"/>
                      <w:b/>
                      <w:bCs/>
                      <w:kern w:val="24"/>
                    </w:rPr>
                  </w:pPr>
                  <w:r w:rsidRPr="00C1148E"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主要负责湖北本地化的</w:t>
                  </w:r>
                  <w:r w:rsidRPr="00C1148E">
                    <w:rPr>
                      <w:rFonts w:ascii="微软雅黑" w:eastAsia="微软雅黑" w:hAnsi="微软雅黑"/>
                      <w:bCs/>
                      <w:kern w:val="24"/>
                    </w:rPr>
                    <w:t>数据</w:t>
                  </w:r>
                  <w:r w:rsidRPr="00C1148E"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分发平台</w:t>
                  </w:r>
                  <w:r w:rsidR="00200FC3" w:rsidRPr="00C1148E"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的调度系统</w:t>
                  </w:r>
                  <w:r w:rsidR="00C83483"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。</w:t>
                  </w:r>
                  <w:r w:rsidR="00200FC3" w:rsidRPr="00C1148E"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主要涉及到定时任务调度、任务依赖、任务追踪等。</w:t>
                  </w:r>
                </w:p>
                <w:p w:rsidR="0024455A" w:rsidRPr="00C1148E" w:rsidRDefault="00200FC3" w:rsidP="00C1148E">
                  <w:pPr>
                    <w:pStyle w:val="a5"/>
                    <w:numPr>
                      <w:ilvl w:val="0"/>
                      <w:numId w:val="6"/>
                    </w:numPr>
                    <w:ind w:firstLineChars="0"/>
                    <w:rPr>
                      <w:rFonts w:ascii="微软雅黑" w:eastAsia="微软雅黑" w:hAnsi="微软雅黑"/>
                      <w:b/>
                      <w:bCs/>
                      <w:kern w:val="24"/>
                    </w:rPr>
                  </w:pPr>
                  <w:r w:rsidRPr="00C1148E"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使用R</w:t>
                  </w:r>
                  <w:r w:rsidRPr="00C1148E">
                    <w:rPr>
                      <w:rFonts w:ascii="微软雅黑" w:eastAsia="微软雅黑" w:hAnsi="微软雅黑"/>
                      <w:bCs/>
                      <w:kern w:val="24"/>
                    </w:rPr>
                    <w:t>ocketMQ消息</w:t>
                  </w:r>
                  <w:r w:rsidRPr="00C1148E"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队列解决任务依赖问题、使用</w:t>
                  </w:r>
                  <w:r w:rsidR="00230A2A" w:rsidRPr="00C1148E"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transmittable-thread-local</w:t>
                  </w:r>
                  <w:r w:rsidR="00682EBE" w:rsidRPr="00C1148E">
                    <w:rPr>
                      <w:rFonts w:ascii="微软雅黑" w:eastAsia="微软雅黑" w:hAnsi="微软雅黑"/>
                      <w:bCs/>
                      <w:kern w:val="24"/>
                    </w:rPr>
                    <w:t>解决</w:t>
                  </w:r>
                  <w:r w:rsidR="00682EBE" w:rsidRPr="00C1148E"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任务追踪、任务日志等问题。</w:t>
                  </w: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F50E7" w:rsidRDefault="00CF50E7" w:rsidP="00CF50E7">
                  <w:pPr>
                    <w:spacing w:after="40" w:line="360" w:lineRule="exact"/>
                    <w:rPr>
                      <w:rFonts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5C7E8C" w:themeColor="accent1"/>
                      <w:kern w:val="24"/>
                      <w:szCs w:val="21"/>
                    </w:rPr>
                    <w:t>10.09 – 2012.06</w:t>
                  </w:r>
                </w:p>
                <w:p w:rsidR="00CF50E7" w:rsidRDefault="00CF50E7" w:rsidP="00CF50E7">
                  <w:pPr>
                    <w:spacing w:line="360" w:lineRule="exact"/>
                    <w:rPr>
                      <w:rFonts w:hint="eastAsia"/>
                    </w:rPr>
                  </w:pPr>
                </w:p>
                <w:p w:rsidR="00CF50E7" w:rsidRDefault="00CF50E7" w:rsidP="00CF50E7">
                  <w:pPr>
                    <w:spacing w:line="360" w:lineRule="exact"/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Freeform 54" o:spid="_x0000_s1062" style="position:absolute;left:0;text-align:left;margin-left:79.2pt;margin-top:14.5pt;width:21.9pt;height:24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" path="m49,29c33,,,29,,29,,84,,84,,84v,,29,-22,47,c66,107,97,84,97,84v,-55,,-55,,-55c97,29,65,57,49,29xe" filled="f" stroked="f">
            <v:path arrowok="t" o:connecttype="custom" o:connectlocs="140411,83168;0,83168;0,240901;134680,240901;277957,240901;277957,83168;140411,83168" o:connectangles="0,0,0,0,0,0,0"/>
          </v:shape>
        </w:pict>
      </w:r>
    </w:p>
    <w:p w:rsidR="00244137" w:rsidRPr="00244137" w:rsidRDefault="00244137" w:rsidP="00244137">
      <w:pPr>
        <w:rPr>
          <w:rFonts w:hint="eastAsia"/>
        </w:rPr>
      </w:pPr>
    </w:p>
    <w:p w:rsidR="00244137" w:rsidRPr="00244137" w:rsidRDefault="00244137" w:rsidP="00244137">
      <w:pPr>
        <w:rPr>
          <w:rFonts w:hint="eastAsia"/>
        </w:rPr>
      </w:pPr>
    </w:p>
    <w:p w:rsidR="00244137" w:rsidRPr="00244137" w:rsidRDefault="00244137" w:rsidP="00244137">
      <w:pPr>
        <w:rPr>
          <w:rFonts w:hint="eastAsia"/>
        </w:rPr>
      </w:pPr>
    </w:p>
    <w:p w:rsidR="00244137" w:rsidRPr="00244137" w:rsidRDefault="00244137" w:rsidP="00244137">
      <w:pPr>
        <w:rPr>
          <w:rFonts w:hint="eastAsia"/>
        </w:rPr>
      </w:pPr>
    </w:p>
    <w:p w:rsidR="00244137" w:rsidRPr="00244137" w:rsidRDefault="00826DAE" w:rsidP="00826DAE">
      <w:pPr>
        <w:tabs>
          <w:tab w:val="left" w:pos="2088"/>
        </w:tabs>
        <w:rPr>
          <w:rFonts w:hint="eastAsia"/>
        </w:rPr>
      </w:pPr>
      <w:r>
        <w:rPr>
          <w:rFonts w:hint="eastAsia"/>
        </w:rPr>
        <w:tab/>
      </w:r>
    </w:p>
    <w:p w:rsidR="00C1148E" w:rsidRDefault="00C1148E" w:rsidP="000A4F4C">
      <w:pPr>
        <w:rPr>
          <w:rFonts w:hint="eastAsia"/>
        </w:rPr>
      </w:pPr>
    </w:p>
    <w:p w:rsidR="00C1148E" w:rsidRDefault="004461D5">
      <w:pPr>
        <w:widowControl/>
        <w:jc w:val="left"/>
        <w:rPr>
          <w:rFonts w:hint="eastAsia"/>
        </w:rPr>
      </w:pPr>
      <w:r w:rsidRPr="004461D5">
        <w:rPr>
          <w:rFonts w:hint="eastAsia"/>
          <w:b/>
          <w:noProof/>
        </w:rPr>
        <w:pict>
          <v:shape id="_x0000_s1055" type="#_x0000_t202" style="position:absolute;margin-left:33.6pt;margin-top:152.4pt;width:528.75pt;height:351.6pt;z-index:2517657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" filled="f" stroked="f">
            <v:textbox>
              <w:txbxContent>
                <w:p w:rsidR="00C1148E" w:rsidRPr="00DC416D" w:rsidRDefault="00C1148E" w:rsidP="00C1148E">
                  <w:pPr>
                    <w:rPr>
                      <w:rFonts w:ascii="微软雅黑" w:eastAsia="微软雅黑" w:hAnsi="微软雅黑"/>
                      <w:b/>
                      <w:bCs/>
                      <w:kern w:val="24"/>
                      <w:sz w:val="30"/>
                      <w:szCs w:val="30"/>
                    </w:rPr>
                  </w:pPr>
                  <w:r w:rsidRPr="00DC416D">
                    <w:rPr>
                      <w:rFonts w:ascii="微软雅黑" w:eastAsia="微软雅黑" w:hAnsi="微软雅黑" w:hint="eastAsia"/>
                      <w:b/>
                      <w:bCs/>
                      <w:kern w:val="24"/>
                      <w:sz w:val="30"/>
                      <w:szCs w:val="30"/>
                    </w:rPr>
                    <w:t>项目名称:</w:t>
                  </w:r>
                  <w:r>
                    <w:rPr>
                      <w:rFonts w:ascii="微软雅黑" w:eastAsia="微软雅黑" w:hAnsi="微软雅黑" w:hint="eastAsia"/>
                      <w:bCs/>
                      <w:kern w:val="24"/>
                      <w:sz w:val="30"/>
                      <w:szCs w:val="30"/>
                    </w:rPr>
                    <w:t>天津移动财务稽核系统</w:t>
                  </w:r>
                </w:p>
                <w:p w:rsidR="00C1148E" w:rsidRPr="008D4C4D" w:rsidRDefault="00C1148E" w:rsidP="00C1148E">
                  <w:pPr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kern w:val="24"/>
                      <w:sz w:val="24"/>
                      <w:szCs w:val="24"/>
                    </w:rPr>
                    <w:t>项目周期:</w:t>
                  </w:r>
                  <w:r w:rsidRPr="008D4C4D"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201</w:t>
                  </w:r>
                  <w:r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7</w:t>
                  </w:r>
                  <w:r w:rsidRPr="008D4C4D"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-0</w:t>
                  </w:r>
                  <w:r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 xml:space="preserve">3 – </w:t>
                  </w:r>
                  <w:r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2</w:t>
                  </w:r>
                  <w:r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018-01</w:t>
                  </w:r>
                </w:p>
                <w:p w:rsidR="00C1148E" w:rsidRPr="0059631E" w:rsidRDefault="00C1148E" w:rsidP="00C1148E">
                  <w:pPr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</w:pPr>
                  <w:r w:rsidRPr="00C3778E">
                    <w:rPr>
                      <w:rFonts w:ascii="微软雅黑" w:eastAsia="微软雅黑" w:hAnsi="微软雅黑"/>
                      <w:b/>
                      <w:bCs/>
                      <w:kern w:val="24"/>
                      <w:sz w:val="24"/>
                      <w:szCs w:val="24"/>
                    </w:rPr>
                    <w:t>项目</w:t>
                  </w:r>
                  <w:r w:rsidRPr="00C3778E">
                    <w:rPr>
                      <w:rFonts w:ascii="微软雅黑" w:eastAsia="微软雅黑" w:hAnsi="微软雅黑" w:hint="eastAsia"/>
                      <w:b/>
                      <w:bCs/>
                      <w:kern w:val="24"/>
                      <w:sz w:val="24"/>
                      <w:szCs w:val="24"/>
                    </w:rPr>
                    <w:t>介绍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kern w:val="24"/>
                      <w:sz w:val="24"/>
                      <w:szCs w:val="24"/>
                    </w:rPr>
                    <w:t>：</w:t>
                  </w:r>
                  <w:r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天津</w:t>
                  </w:r>
                  <w:r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移动公司财务稽核因为系统比较分散，不能实现自动化稽核，所以需要一个统一的稽核系统，能够自动的、准确的实现财务稽核，实现基本自动稽核、特殊手动稽核、自动率要求达到9</w:t>
                  </w:r>
                  <w:r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9%以上</w:t>
                  </w:r>
                  <w:r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；</w:t>
                  </w:r>
                  <w:r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实现</w:t>
                  </w:r>
                  <w:r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自动对账、手动处理异常账单、和</w:t>
                  </w:r>
                  <w:r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移动</w:t>
                  </w:r>
                  <w:r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boss</w:t>
                  </w:r>
                  <w:r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系统</w:t>
                  </w:r>
                  <w:r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对接，每日、月、年上报报表；渠道营收统计分析、营业厅营收分析。</w:t>
                  </w:r>
                </w:p>
                <w:p w:rsidR="00C1148E" w:rsidRDefault="00C1148E" w:rsidP="00C1148E">
                  <w:pPr>
                    <w:rPr>
                      <w:rFonts w:ascii="微软雅黑" w:eastAsia="微软雅黑" w:hAnsi="微软雅黑"/>
                      <w:b/>
                      <w:bCs/>
                      <w:kern w:val="24"/>
                      <w:sz w:val="24"/>
                      <w:szCs w:val="24"/>
                    </w:rPr>
                  </w:pPr>
                  <w:r w:rsidRPr="00C3778E">
                    <w:rPr>
                      <w:rFonts w:ascii="微软雅黑" w:eastAsia="微软雅黑" w:hAnsi="微软雅黑"/>
                      <w:b/>
                      <w:bCs/>
                      <w:kern w:val="24"/>
                      <w:sz w:val="24"/>
                      <w:szCs w:val="24"/>
                    </w:rPr>
                    <w:t>责任</w:t>
                  </w:r>
                  <w:r w:rsidRPr="00C3778E">
                    <w:rPr>
                      <w:rFonts w:ascii="微软雅黑" w:eastAsia="微软雅黑" w:hAnsi="微软雅黑" w:hint="eastAsia"/>
                      <w:b/>
                      <w:bCs/>
                      <w:kern w:val="24"/>
                      <w:sz w:val="24"/>
                      <w:szCs w:val="24"/>
                    </w:rPr>
                    <w:t>描述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kern w:val="24"/>
                      <w:sz w:val="24"/>
                      <w:szCs w:val="24"/>
                    </w:rPr>
                    <w:t>：</w:t>
                  </w:r>
                </w:p>
                <w:p w:rsidR="00BB032B" w:rsidRPr="00BB032B" w:rsidRDefault="00C1148E" w:rsidP="00BB032B">
                  <w:pPr>
                    <w:pStyle w:val="a5"/>
                    <w:numPr>
                      <w:ilvl w:val="0"/>
                      <w:numId w:val="7"/>
                    </w:numPr>
                    <w:ind w:firstLineChars="0"/>
                    <w:rPr>
                      <w:rFonts w:ascii="微软雅黑" w:eastAsia="微软雅黑" w:hAnsi="微软雅黑"/>
                      <w:bCs/>
                      <w:kern w:val="24"/>
                    </w:rPr>
                  </w:pPr>
                  <w:r w:rsidRPr="00BB032B"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前期做需求分析，模型设计；</w:t>
                  </w:r>
                </w:p>
                <w:p w:rsidR="00BB032B" w:rsidRDefault="00C1148E" w:rsidP="00BB032B">
                  <w:pPr>
                    <w:pStyle w:val="a5"/>
                    <w:numPr>
                      <w:ilvl w:val="0"/>
                      <w:numId w:val="7"/>
                    </w:numPr>
                    <w:ind w:firstLineChars="0"/>
                    <w:rPr>
                      <w:rFonts w:ascii="微软雅黑" w:eastAsia="微软雅黑" w:hAnsi="微软雅黑"/>
                      <w:bCs/>
                      <w:kern w:val="24"/>
                    </w:rPr>
                  </w:pPr>
                  <w:r w:rsidRPr="00BB032B"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技术选型和项目架构；</w:t>
                  </w:r>
                </w:p>
                <w:p w:rsidR="00BB032B" w:rsidRDefault="00C1148E" w:rsidP="00BB032B">
                  <w:pPr>
                    <w:pStyle w:val="a5"/>
                    <w:numPr>
                      <w:ilvl w:val="0"/>
                      <w:numId w:val="7"/>
                    </w:numPr>
                    <w:ind w:firstLineChars="0"/>
                    <w:rPr>
                      <w:rFonts w:ascii="微软雅黑" w:eastAsia="微软雅黑" w:hAnsi="微软雅黑"/>
                      <w:bCs/>
                      <w:kern w:val="24"/>
                    </w:rPr>
                  </w:pPr>
                  <w:r w:rsidRPr="00BB032B"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管理开发小组完成系统版本迭代；</w:t>
                  </w:r>
                </w:p>
                <w:p w:rsidR="00C1148E" w:rsidRPr="00BB032B" w:rsidRDefault="00C1148E" w:rsidP="00BB032B">
                  <w:pPr>
                    <w:pStyle w:val="a5"/>
                    <w:numPr>
                      <w:ilvl w:val="0"/>
                      <w:numId w:val="7"/>
                    </w:numPr>
                    <w:ind w:firstLineChars="0"/>
                    <w:rPr>
                      <w:rFonts w:ascii="微软雅黑" w:eastAsia="微软雅黑" w:hAnsi="微软雅黑"/>
                      <w:bCs/>
                      <w:kern w:val="24"/>
                    </w:rPr>
                  </w:pPr>
                  <w:r w:rsidRPr="00BB032B"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协调各子系统、boss</w:t>
                  </w:r>
                  <w:r w:rsidRPr="00BB032B">
                    <w:rPr>
                      <w:rFonts w:ascii="微软雅黑" w:eastAsia="微软雅黑" w:hAnsi="微软雅黑"/>
                      <w:bCs/>
                      <w:kern w:val="24"/>
                    </w:rPr>
                    <w:t>系统</w:t>
                  </w:r>
                  <w:r w:rsidRPr="00BB032B"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、银行系统进行对接。</w:t>
                  </w: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C1148E" w:rsidRDefault="00C1148E" w:rsidP="00C1148E">
                  <w:pPr>
                    <w:spacing w:after="40" w:line="360" w:lineRule="exact"/>
                    <w:rPr>
                      <w:rFonts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5C7E8C" w:themeColor="accent1"/>
                      <w:kern w:val="24"/>
                      <w:szCs w:val="21"/>
                    </w:rPr>
                    <w:t>10.09 – 2012.06</w:t>
                  </w:r>
                </w:p>
                <w:p w:rsidR="00C1148E" w:rsidRDefault="00C1148E" w:rsidP="00C1148E">
                  <w:pPr>
                    <w:spacing w:line="360" w:lineRule="exact"/>
                    <w:rPr>
                      <w:rFonts w:hint="eastAsia"/>
                    </w:rPr>
                  </w:pPr>
                </w:p>
                <w:p w:rsidR="00C1148E" w:rsidRDefault="00C1148E" w:rsidP="00C1148E">
                  <w:pPr>
                    <w:spacing w:line="360" w:lineRule="exact"/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="00C1148E">
        <w:rPr>
          <w:rFonts w:hint="eastAsia"/>
        </w:rPr>
        <w:br w:type="page"/>
      </w:r>
    </w:p>
    <w:p w:rsidR="004D6389" w:rsidRPr="000A4F4C" w:rsidRDefault="004461D5" w:rsidP="000A4F4C">
      <w:pPr>
        <w:rPr>
          <w:rFonts w:hint="eastAsia"/>
        </w:rPr>
      </w:pPr>
      <w:r w:rsidRPr="004461D5">
        <w:rPr>
          <w:rFonts w:hint="eastAsia"/>
          <w:b/>
          <w:noProof/>
        </w:rPr>
        <w:lastRenderedPageBreak/>
        <w:pict>
          <v:shape id="_x0000_s1056" type="#_x0000_t202" style="position:absolute;left:0;text-align:left;margin-left:27.6pt;margin-top:336pt;width:528.75pt;height:351pt;z-index:2517698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" filled="f" stroked="f">
            <v:textbox>
              <w:txbxContent>
                <w:p w:rsidR="00C10BB9" w:rsidRDefault="00F128EB" w:rsidP="00F128EB">
                  <w:pPr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kern w:val="24"/>
                      <w:sz w:val="30"/>
                      <w:szCs w:val="30"/>
                    </w:rPr>
                  </w:pPr>
                  <w:r w:rsidRPr="00DC416D">
                    <w:rPr>
                      <w:rFonts w:ascii="微软雅黑" w:eastAsia="微软雅黑" w:hAnsi="微软雅黑" w:hint="eastAsia"/>
                      <w:b/>
                      <w:bCs/>
                      <w:kern w:val="24"/>
                      <w:sz w:val="30"/>
                      <w:szCs w:val="30"/>
                    </w:rPr>
                    <w:t>项目名称:</w:t>
                  </w:r>
                  <w:r w:rsidR="008D2BD0">
                    <w:rPr>
                      <w:rFonts w:ascii="微软雅黑" w:eastAsia="微软雅黑" w:hAnsi="微软雅黑"/>
                      <w:b/>
                      <w:bCs/>
                      <w:kern w:val="24"/>
                      <w:sz w:val="30"/>
                      <w:szCs w:val="30"/>
                    </w:rPr>
                    <w:t xml:space="preserve"> 移动</w:t>
                  </w:r>
                  <w:r w:rsidR="008D2BD0">
                    <w:rPr>
                      <w:rFonts w:ascii="微软雅黑" w:eastAsia="微软雅黑" w:hAnsi="微软雅黑" w:hint="eastAsia"/>
                      <w:b/>
                      <w:bCs/>
                      <w:kern w:val="24"/>
                      <w:sz w:val="30"/>
                      <w:szCs w:val="30"/>
                    </w:rPr>
                    <w:t>集中运营平台</w:t>
                  </w:r>
                </w:p>
                <w:p w:rsidR="00F128EB" w:rsidRPr="008D4C4D" w:rsidRDefault="00F128EB" w:rsidP="00F128EB">
                  <w:pPr>
                    <w:ind w:leftChars="67" w:left="141"/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kern w:val="24"/>
                      <w:sz w:val="24"/>
                      <w:szCs w:val="24"/>
                    </w:rPr>
                    <w:t>项目周期:</w:t>
                  </w:r>
                  <w:r w:rsidRPr="008D4C4D"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201</w:t>
                  </w:r>
                  <w:r w:rsidR="00E31119"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5</w:t>
                  </w:r>
                  <w:r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-0</w:t>
                  </w:r>
                  <w:r w:rsidR="00E31119"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7</w:t>
                  </w:r>
                  <w:r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 xml:space="preserve">  –  </w:t>
                  </w:r>
                  <w:r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2</w:t>
                  </w:r>
                  <w:r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01</w:t>
                  </w:r>
                  <w:r w:rsidR="00E31119"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6</w:t>
                  </w:r>
                  <w:r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-0</w:t>
                  </w:r>
                  <w:r w:rsidR="00E31119"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4</w:t>
                  </w:r>
                </w:p>
                <w:p w:rsidR="00733BC6" w:rsidRDefault="00F128EB" w:rsidP="00F128EB">
                  <w:pPr>
                    <w:ind w:leftChars="67" w:left="141"/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</w:pPr>
                  <w:r w:rsidRPr="00C3778E">
                    <w:rPr>
                      <w:rFonts w:ascii="微软雅黑" w:eastAsia="微软雅黑" w:hAnsi="微软雅黑"/>
                      <w:b/>
                      <w:bCs/>
                      <w:kern w:val="24"/>
                      <w:sz w:val="24"/>
                      <w:szCs w:val="24"/>
                    </w:rPr>
                    <w:t>项目</w:t>
                  </w:r>
                  <w:r w:rsidRPr="00C3778E">
                    <w:rPr>
                      <w:rFonts w:ascii="微软雅黑" w:eastAsia="微软雅黑" w:hAnsi="微软雅黑" w:hint="eastAsia"/>
                      <w:b/>
                      <w:bCs/>
                      <w:kern w:val="24"/>
                      <w:sz w:val="24"/>
                      <w:szCs w:val="24"/>
                    </w:rPr>
                    <w:t>介绍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kern w:val="24"/>
                      <w:sz w:val="24"/>
                      <w:szCs w:val="24"/>
                    </w:rPr>
                    <w:t>：</w:t>
                  </w:r>
                  <w:r w:rsidR="00733BC6" w:rsidRPr="00733BC6"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移动集中运营平台是一个专业的营销运营平台，主要通过大数据的支持，来分析移动公司在各个维度上的营销点，通过大数据分析，展示给移动营销人员，保障营销成功。1. 通过分析各个维度的用户数据生成用户行为，习惯，营销点，营销时间等等元数据2. 用户元数据与现有的套餐活动进行匹配，找到在什么时间通过什么方式营销的用户3. 通过数据分析，产生预发布的营销活动套餐4. 通过不同的角度分析活动套餐，投诉事件等</w:t>
                  </w:r>
                </w:p>
                <w:p w:rsidR="00F128EB" w:rsidRDefault="00F128EB" w:rsidP="00F128EB">
                  <w:pPr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kern w:val="24"/>
                      <w:sz w:val="24"/>
                      <w:szCs w:val="24"/>
                    </w:rPr>
                  </w:pPr>
                  <w:r w:rsidRPr="00C3778E">
                    <w:rPr>
                      <w:rFonts w:ascii="微软雅黑" w:eastAsia="微软雅黑" w:hAnsi="微软雅黑"/>
                      <w:b/>
                      <w:bCs/>
                      <w:kern w:val="24"/>
                      <w:sz w:val="24"/>
                      <w:szCs w:val="24"/>
                    </w:rPr>
                    <w:t>责任</w:t>
                  </w:r>
                  <w:r w:rsidRPr="00C3778E">
                    <w:rPr>
                      <w:rFonts w:ascii="微软雅黑" w:eastAsia="微软雅黑" w:hAnsi="微软雅黑" w:hint="eastAsia"/>
                      <w:b/>
                      <w:bCs/>
                      <w:kern w:val="24"/>
                      <w:sz w:val="24"/>
                      <w:szCs w:val="24"/>
                    </w:rPr>
                    <w:t>描述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kern w:val="24"/>
                      <w:sz w:val="24"/>
                      <w:szCs w:val="24"/>
                    </w:rPr>
                    <w:t>：</w:t>
                  </w:r>
                </w:p>
                <w:p w:rsidR="00F128EB" w:rsidRPr="00762A4F" w:rsidRDefault="007D59DE" w:rsidP="00F128EB">
                  <w:pPr>
                    <w:pStyle w:val="a5"/>
                    <w:numPr>
                      <w:ilvl w:val="0"/>
                      <w:numId w:val="8"/>
                    </w:numPr>
                    <w:ind w:leftChars="67" w:firstLineChars="0"/>
                    <w:rPr>
                      <w:rFonts w:ascii="微软雅黑" w:eastAsia="微软雅黑" w:hAnsi="微软雅黑"/>
                      <w:bCs/>
                      <w:kern w:val="24"/>
                    </w:rPr>
                  </w:pPr>
                  <w:r w:rsidRPr="007D59DE"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平台权限管理</w:t>
                  </w:r>
                  <w:r w:rsidR="00F40CDC"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模块开发</w:t>
                  </w:r>
                  <w:r w:rsidR="00F128EB" w:rsidRPr="00762A4F"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；</w:t>
                  </w:r>
                </w:p>
                <w:p w:rsidR="00F128EB" w:rsidRDefault="00CD6C77" w:rsidP="00F128EB">
                  <w:pPr>
                    <w:pStyle w:val="a5"/>
                    <w:numPr>
                      <w:ilvl w:val="0"/>
                      <w:numId w:val="8"/>
                    </w:numPr>
                    <w:ind w:leftChars="67" w:firstLineChars="0"/>
                    <w:rPr>
                      <w:rFonts w:ascii="微软雅黑" w:eastAsia="微软雅黑" w:hAnsi="微软雅黑"/>
                      <w:bCs/>
                      <w:kern w:val="24"/>
                    </w:rPr>
                  </w:pPr>
                  <w:r w:rsidRPr="00CD6C77"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模型设计</w:t>
                  </w:r>
                  <w:r w:rsidR="003536C0"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(</w:t>
                  </w:r>
                  <w:r w:rsidR="003536C0">
                    <w:rPr>
                      <w:rFonts w:ascii="微软雅黑" w:eastAsia="微软雅黑" w:hAnsi="微软雅黑"/>
                      <w:bCs/>
                      <w:kern w:val="24"/>
                    </w:rPr>
                    <w:t>使用</w:t>
                  </w:r>
                  <w:r w:rsidR="003536C0" w:rsidRPr="003536C0"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PowerDesigner设计数据库</w:t>
                  </w:r>
                  <w:r w:rsidR="008E340B"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和实体类</w:t>
                  </w:r>
                  <w:r w:rsidR="003536C0">
                    <w:rPr>
                      <w:rFonts w:ascii="微软雅黑" w:eastAsia="微软雅黑" w:hAnsi="微软雅黑"/>
                      <w:bCs/>
                      <w:kern w:val="24"/>
                    </w:rPr>
                    <w:t>)</w:t>
                  </w:r>
                  <w:r w:rsidR="00F128EB" w:rsidRPr="00762A4F"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；</w:t>
                  </w:r>
                </w:p>
                <w:p w:rsidR="00F128EB" w:rsidRPr="00762A4F" w:rsidRDefault="00431564" w:rsidP="00F128EB">
                  <w:pPr>
                    <w:pStyle w:val="a5"/>
                    <w:numPr>
                      <w:ilvl w:val="0"/>
                      <w:numId w:val="8"/>
                    </w:numPr>
                    <w:ind w:leftChars="67" w:firstLineChars="0"/>
                    <w:rPr>
                      <w:rFonts w:ascii="微软雅黑" w:eastAsia="微软雅黑" w:hAnsi="微软雅黑"/>
                      <w:bCs/>
                      <w:kern w:val="24"/>
                    </w:rPr>
                  </w:pPr>
                  <w:r w:rsidRPr="00431564"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负责前台部分功能实现(活动套餐分析，商机管理)</w:t>
                  </w:r>
                  <w:r w:rsidR="00270E4B"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。</w:t>
                  </w: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F128EB" w:rsidRDefault="00F128EB" w:rsidP="00F128EB">
                  <w:pPr>
                    <w:spacing w:after="40" w:line="360" w:lineRule="exact"/>
                    <w:ind w:leftChars="67" w:left="141"/>
                    <w:rPr>
                      <w:rFonts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5C7E8C" w:themeColor="accent1"/>
                      <w:kern w:val="24"/>
                      <w:szCs w:val="21"/>
                    </w:rPr>
                    <w:t>10.09 – 2012.06</w:t>
                  </w:r>
                </w:p>
                <w:p w:rsidR="00F128EB" w:rsidRDefault="00F128EB" w:rsidP="00F128EB">
                  <w:pPr>
                    <w:spacing w:line="360" w:lineRule="exact"/>
                    <w:ind w:leftChars="67" w:left="141"/>
                    <w:rPr>
                      <w:rFonts w:hint="eastAsia"/>
                    </w:rPr>
                  </w:pPr>
                </w:p>
                <w:p w:rsidR="00F128EB" w:rsidRDefault="00F128EB" w:rsidP="00F128EB">
                  <w:pPr>
                    <w:spacing w:line="360" w:lineRule="exact"/>
                    <w:ind w:leftChars="67" w:left="141"/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4461D5">
        <w:rPr>
          <w:rFonts w:hint="eastAsia"/>
          <w:b/>
          <w:noProof/>
        </w:rPr>
        <w:pict>
          <v:shape id="_x0000_s1057" type="#_x0000_t202" style="position:absolute;left:0;text-align:left;margin-left:28.2pt;margin-top:17.4pt;width:528.75pt;height:288.6pt;z-index:2517637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" filled="f" stroked="f">
            <v:textbox>
              <w:txbxContent>
                <w:p w:rsidR="00DC416D" w:rsidRPr="00DC416D" w:rsidRDefault="00DC416D" w:rsidP="00C1148E">
                  <w:pPr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kern w:val="24"/>
                      <w:sz w:val="30"/>
                      <w:szCs w:val="30"/>
                    </w:rPr>
                  </w:pPr>
                  <w:r w:rsidRPr="00DC416D">
                    <w:rPr>
                      <w:rFonts w:ascii="微软雅黑" w:eastAsia="微软雅黑" w:hAnsi="微软雅黑" w:hint="eastAsia"/>
                      <w:b/>
                      <w:bCs/>
                      <w:kern w:val="24"/>
                      <w:sz w:val="30"/>
                      <w:szCs w:val="30"/>
                    </w:rPr>
                    <w:t>项目名称:</w:t>
                  </w:r>
                  <w:r w:rsidR="005440C6" w:rsidRPr="00112D6A">
                    <w:rPr>
                      <w:rFonts w:ascii="微软雅黑" w:eastAsia="微软雅黑" w:hAnsi="微软雅黑"/>
                      <w:b/>
                      <w:bCs/>
                      <w:kern w:val="24"/>
                      <w:sz w:val="30"/>
                      <w:szCs w:val="30"/>
                    </w:rPr>
                    <w:t>浙江</w:t>
                  </w:r>
                  <w:r w:rsidR="005440C6" w:rsidRPr="00112D6A">
                    <w:rPr>
                      <w:rFonts w:ascii="微软雅黑" w:eastAsia="微软雅黑" w:hAnsi="微软雅黑" w:hint="eastAsia"/>
                      <w:b/>
                      <w:bCs/>
                      <w:kern w:val="24"/>
                      <w:sz w:val="30"/>
                      <w:szCs w:val="30"/>
                    </w:rPr>
                    <w:t>大屏项目</w:t>
                  </w:r>
                </w:p>
                <w:p w:rsidR="00DC416D" w:rsidRPr="008D4C4D" w:rsidRDefault="00DC416D" w:rsidP="00C1148E">
                  <w:pPr>
                    <w:ind w:leftChars="67" w:left="141"/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kern w:val="24"/>
                      <w:sz w:val="24"/>
                      <w:szCs w:val="24"/>
                    </w:rPr>
                    <w:t>项目周期:</w:t>
                  </w:r>
                  <w:r w:rsidRPr="008D4C4D"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201</w:t>
                  </w:r>
                  <w:r w:rsidR="00331421"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 xml:space="preserve">6-05  </w:t>
                  </w:r>
                  <w:r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–</w:t>
                  </w:r>
                  <w:r w:rsidR="00AB04AD"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2</w:t>
                  </w:r>
                  <w:r w:rsidR="00AB04AD"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01</w:t>
                  </w:r>
                  <w:r w:rsidR="00331421"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7</w:t>
                  </w:r>
                  <w:r w:rsidR="00AB04AD"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-0</w:t>
                  </w:r>
                  <w:r w:rsidR="00331421"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3</w:t>
                  </w:r>
                </w:p>
                <w:p w:rsidR="00DC416D" w:rsidRPr="0059631E" w:rsidRDefault="00DC416D" w:rsidP="00C1148E">
                  <w:pPr>
                    <w:ind w:leftChars="67" w:left="141"/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</w:pPr>
                  <w:r w:rsidRPr="00C3778E">
                    <w:rPr>
                      <w:rFonts w:ascii="微软雅黑" w:eastAsia="微软雅黑" w:hAnsi="微软雅黑"/>
                      <w:b/>
                      <w:bCs/>
                      <w:kern w:val="24"/>
                      <w:sz w:val="24"/>
                      <w:szCs w:val="24"/>
                    </w:rPr>
                    <w:t>项目</w:t>
                  </w:r>
                  <w:r w:rsidRPr="00C3778E">
                    <w:rPr>
                      <w:rFonts w:ascii="微软雅黑" w:eastAsia="微软雅黑" w:hAnsi="微软雅黑" w:hint="eastAsia"/>
                      <w:b/>
                      <w:bCs/>
                      <w:kern w:val="24"/>
                      <w:sz w:val="24"/>
                      <w:szCs w:val="24"/>
                    </w:rPr>
                    <w:t>介绍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kern w:val="24"/>
                      <w:sz w:val="24"/>
                      <w:szCs w:val="24"/>
                    </w:rPr>
                    <w:t>：</w:t>
                  </w:r>
                  <w:r w:rsidR="00112D6A"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浙江</w:t>
                  </w:r>
                  <w:r w:rsidR="00112D6A"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大屏项目主要是把</w:t>
                  </w:r>
                  <w:r w:rsidR="002A2970"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关键</w:t>
                  </w:r>
                  <w:r w:rsidR="002A2970"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指标进行展示</w:t>
                  </w:r>
                  <w:r w:rsidR="00A23BBA"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和</w:t>
                  </w:r>
                  <w:r w:rsidR="002A2970"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业务监控。</w:t>
                  </w:r>
                  <w:r w:rsidR="00350D71"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展示形式主要有图表展示、gis</w:t>
                  </w:r>
                  <w:r w:rsidR="00350D71"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地图</w:t>
                  </w:r>
                  <w:r w:rsidR="00350D71"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展示等</w:t>
                  </w:r>
                  <w:r w:rsidR="002A2970"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；</w:t>
                  </w:r>
                  <w:r w:rsidR="000515DD"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项目共分为8</w:t>
                  </w:r>
                  <w:r w:rsidR="000515DD"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个</w:t>
                  </w:r>
                  <w:r w:rsidR="000515DD"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主题:</w:t>
                  </w:r>
                  <w:r w:rsidR="000E43C7"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自营厅</w:t>
                  </w:r>
                  <w:r w:rsidR="000E43C7"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、</w:t>
                  </w:r>
                  <w:r w:rsidR="000E43C7"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合作厅</w:t>
                  </w:r>
                  <w:r w:rsidR="000E43C7"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、渠道、酬金、充欠费、重点业务监控、</w:t>
                  </w:r>
                  <w:r w:rsidR="000E43C7"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营业厅</w:t>
                  </w:r>
                  <w:r w:rsidR="000E43C7"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视频监控、终端销售；</w:t>
                  </w:r>
                  <w:r w:rsidR="00990A22"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相关技术栈</w:t>
                  </w:r>
                  <w:r w:rsidR="00547B79"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有</w:t>
                  </w:r>
                  <w:r w:rsidR="00990A22"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kafka</w:t>
                  </w:r>
                  <w:r w:rsidR="00990A22"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、</w:t>
                  </w:r>
                  <w:r w:rsidR="0088265E"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w</w:t>
                  </w:r>
                  <w:r w:rsidR="0088265E">
                    <w:rPr>
                      <w:rFonts w:ascii="微软雅黑" w:eastAsia="微软雅黑" w:hAnsi="微软雅黑"/>
                      <w:bCs/>
                      <w:kern w:val="24"/>
                      <w:sz w:val="24"/>
                      <w:szCs w:val="24"/>
                    </w:rPr>
                    <w:t>ebservice</w:t>
                  </w:r>
                  <w:r w:rsidR="0088265E"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、</w:t>
                  </w:r>
                  <w:r w:rsidR="00990A22"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gis地图</w:t>
                  </w:r>
                  <w:r w:rsidR="000F37AD">
                    <w:rPr>
                      <w:rFonts w:ascii="微软雅黑" w:eastAsia="微软雅黑" w:hAnsi="微软雅黑" w:hint="eastAsia"/>
                      <w:bCs/>
                      <w:kern w:val="24"/>
                      <w:sz w:val="24"/>
                      <w:szCs w:val="24"/>
                    </w:rPr>
                    <w:t>等</w:t>
                  </w:r>
                </w:p>
                <w:p w:rsidR="00F128EB" w:rsidRDefault="00DC416D" w:rsidP="00F128EB">
                  <w:pPr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kern w:val="24"/>
                      <w:sz w:val="24"/>
                      <w:szCs w:val="24"/>
                    </w:rPr>
                  </w:pPr>
                  <w:r w:rsidRPr="00C3778E">
                    <w:rPr>
                      <w:rFonts w:ascii="微软雅黑" w:eastAsia="微软雅黑" w:hAnsi="微软雅黑"/>
                      <w:b/>
                      <w:bCs/>
                      <w:kern w:val="24"/>
                      <w:sz w:val="24"/>
                      <w:szCs w:val="24"/>
                    </w:rPr>
                    <w:t>责任</w:t>
                  </w:r>
                  <w:r w:rsidRPr="00C3778E">
                    <w:rPr>
                      <w:rFonts w:ascii="微软雅黑" w:eastAsia="微软雅黑" w:hAnsi="微软雅黑" w:hint="eastAsia"/>
                      <w:b/>
                      <w:bCs/>
                      <w:kern w:val="24"/>
                      <w:sz w:val="24"/>
                      <w:szCs w:val="24"/>
                    </w:rPr>
                    <w:t>描述</w:t>
                  </w:r>
                  <w:r>
                    <w:rPr>
                      <w:rFonts w:ascii="微软雅黑" w:eastAsia="微软雅黑" w:hAnsi="微软雅黑" w:hint="eastAsia"/>
                      <w:b/>
                      <w:bCs/>
                      <w:kern w:val="24"/>
                      <w:sz w:val="24"/>
                      <w:szCs w:val="24"/>
                    </w:rPr>
                    <w:t>：</w:t>
                  </w:r>
                </w:p>
                <w:p w:rsidR="00F128EB" w:rsidRPr="00F128EB" w:rsidRDefault="008B7581" w:rsidP="00F128EB">
                  <w:pPr>
                    <w:pStyle w:val="a5"/>
                    <w:numPr>
                      <w:ilvl w:val="0"/>
                      <w:numId w:val="10"/>
                    </w:numPr>
                    <w:ind w:firstLineChars="0"/>
                    <w:rPr>
                      <w:rFonts w:ascii="微软雅黑" w:eastAsia="微软雅黑" w:hAnsi="微软雅黑"/>
                      <w:b/>
                      <w:bCs/>
                      <w:kern w:val="24"/>
                    </w:rPr>
                  </w:pPr>
                  <w:r w:rsidRPr="00F128EB"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负责管理技术团队开发项目；</w:t>
                  </w:r>
                </w:p>
                <w:p w:rsidR="00F128EB" w:rsidRPr="00F128EB" w:rsidRDefault="008B7581" w:rsidP="00F128EB">
                  <w:pPr>
                    <w:pStyle w:val="a5"/>
                    <w:numPr>
                      <w:ilvl w:val="0"/>
                      <w:numId w:val="10"/>
                    </w:numPr>
                    <w:ind w:firstLineChars="0"/>
                    <w:rPr>
                      <w:rFonts w:ascii="微软雅黑" w:eastAsia="微软雅黑" w:hAnsi="微软雅黑"/>
                      <w:b/>
                      <w:bCs/>
                      <w:kern w:val="24"/>
                    </w:rPr>
                  </w:pPr>
                  <w:r w:rsidRPr="00F128EB"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设计整个项目的架构；</w:t>
                  </w:r>
                </w:p>
                <w:p w:rsidR="00DC416D" w:rsidRPr="00F128EB" w:rsidRDefault="00460883" w:rsidP="00F128EB">
                  <w:pPr>
                    <w:pStyle w:val="a5"/>
                    <w:numPr>
                      <w:ilvl w:val="0"/>
                      <w:numId w:val="10"/>
                    </w:numPr>
                    <w:ind w:firstLineChars="0"/>
                    <w:rPr>
                      <w:rFonts w:ascii="微软雅黑" w:eastAsia="微软雅黑" w:hAnsi="微软雅黑"/>
                      <w:b/>
                      <w:bCs/>
                      <w:kern w:val="24"/>
                    </w:rPr>
                  </w:pPr>
                  <w:r w:rsidRPr="00F128EB">
                    <w:rPr>
                      <w:rFonts w:ascii="微软雅黑" w:eastAsia="微软雅黑" w:hAnsi="微软雅黑"/>
                      <w:bCs/>
                      <w:kern w:val="24"/>
                    </w:rPr>
                    <w:t>设计</w:t>
                  </w:r>
                  <w:r w:rsidRPr="00F128EB">
                    <w:rPr>
                      <w:rFonts w:ascii="微软雅黑" w:eastAsia="微软雅黑" w:hAnsi="微软雅黑" w:hint="eastAsia"/>
                      <w:bCs/>
                      <w:kern w:val="24"/>
                    </w:rPr>
                    <w:t>指标模型</w:t>
                  </w:r>
                </w:p>
                <w:p w:rsidR="00DC416D" w:rsidRPr="00F128EB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ascii="微软雅黑" w:eastAsia="微软雅黑" w:hAnsi="微软雅黑"/>
                      <w:b/>
                      <w:bCs/>
                      <w:color w:val="5C7E8C" w:themeColor="accent1"/>
                      <w:kern w:val="24"/>
                      <w:sz w:val="28"/>
                      <w:szCs w:val="28"/>
                    </w:rPr>
                  </w:pPr>
                </w:p>
                <w:p w:rsidR="00DC416D" w:rsidRDefault="00DC416D" w:rsidP="00C1148E">
                  <w:pPr>
                    <w:spacing w:after="40" w:line="360" w:lineRule="exact"/>
                    <w:ind w:leftChars="67" w:left="141"/>
                    <w:rPr>
                      <w:rFonts w:hint="eastAsia"/>
                      <w:kern w:val="0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bCs/>
                      <w:color w:val="5C7E8C" w:themeColor="accent1"/>
                      <w:kern w:val="24"/>
                      <w:szCs w:val="21"/>
                    </w:rPr>
                    <w:t>10.09 – 2012.06</w:t>
                  </w:r>
                </w:p>
                <w:p w:rsidR="00DC416D" w:rsidRDefault="00DC416D" w:rsidP="00C1148E">
                  <w:pPr>
                    <w:spacing w:line="360" w:lineRule="exact"/>
                    <w:ind w:leftChars="67" w:left="141"/>
                    <w:rPr>
                      <w:rFonts w:hint="eastAsia"/>
                    </w:rPr>
                  </w:pPr>
                </w:p>
                <w:p w:rsidR="00DC416D" w:rsidRDefault="00DC416D" w:rsidP="00C1148E">
                  <w:pPr>
                    <w:spacing w:line="360" w:lineRule="exact"/>
                    <w:ind w:leftChars="67" w:left="141"/>
                    <w:rPr>
                      <w:rFonts w:hint="eastAsia"/>
                    </w:rPr>
                  </w:pP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图文框 3166" o:spid="_x0000_s1061" style="position:absolute;left:0;text-align:left;margin-left:0;margin-top:0;width:595.25pt;height:841.9pt;z-index:251767808;visibility:visible;v-text-anchor:middle" coordsize="7559675,10691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" adj="0,,0" path="m,l7559675,r,10691813l,10691813,,xm221045,221045r,10249723l7338630,10470768r,-10249723l221045,221045xe" fillcolor="#f2f2f2 [3052]" stroked="f" strokeweight="1pt">
            <v:stroke joinstyle="miter"/>
            <v:formulas/>
            <v:path arrowok="t" o:connecttype="custom" o:connectlocs="0,0;7559675,0;7559675,10691813;0,10691813;0,0;221045,221045;221045,10470768;7338630,10470768;7338630,221045;221045,221045" o:connectangles="0,0,0,0,0,0,0,0,0,0"/>
          </v:shape>
        </w:pict>
      </w:r>
      <w:r>
        <w:rPr>
          <w:rFonts w:hint="eastAsia"/>
          <w:noProof/>
        </w:rPr>
        <w:pict>
          <v:shape id="Freeform 187" o:spid="_x0000_s1060" style="position:absolute;left:0;text-align:left;margin-left:201.25pt;margin-top:26.55pt;width:34pt;height:38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0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" path="m120,21v,-1,,-9,,-15c127,6,127,6,127,6v,-6,,-6,,-6c120,,120,,120,,30,,30,,30,,23,,23,,23,v,6,,6,,6c30,6,30,6,30,6v,6,,14,,15c,15,,15,,15v,,12,61,53,61c53,76,53,76,53,76v3,3,5,5,8,7c59,83,58,84,58,86v,2,1,3,3,3c65,89,65,89,65,89,55,132,55,132,55,132v-7,,-7,,-7,c48,172,48,172,48,172v57,,57,,57,c105,132,105,132,105,132v-8,,-8,,-8,c87,89,87,89,87,89v4,,4,,4,c93,89,95,88,95,86v,-2,-2,-3,-4,-3c89,83,89,83,89,83v3,-2,5,-4,8,-7c97,76,97,76,97,76v41,,53,-61,53,-61l120,21xm8,21v23,6,23,6,23,6c33,40,39,57,48,70,24,67,12,34,8,21xm57,70c56,70,41,57,39,12v6,-1,6,-1,6,-1c47,54,61,65,61,66r-4,4xm97,137v,28,,28,,28c55,165,55,165,55,165v,-28,,-28,,-28l97,137xm102,70v9,-13,15,-30,17,-43c142,21,142,21,142,21v-4,13,-16,46,-40,49xe" filled="f" stroked="f">
            <v:path arrowok="t" o:connecttype="custom" o:connectlocs="345440,60318;345440,17234;365591,17234;365591,0;345440,0;86360,0;66209,0;66209,17234;86360,17234;86360,60318;0,43084;152569,218292;152569,218292;175599,238398;166963,247015;175599,255632;187113,255632;158327,379139;138176,379139;138176,494030;302260,494030;302260,379139;279231,379139;250444,255632;261959,255632;273473,247015;261959,238398;256201,238398;279231,218292;279231,218292;431800,43084;345440,60318;23029,60318;89239,77551;138176,201059;23029,60318;164084,201059;112268,34467;129540,31595;175599,189570;164084,201059;279231,393501;279231,473924;158327,473924;158327,393501;279231,393501;293624,201059;342561,77551;408771,60318;293624,201059" o:connectangles="0,0,0,0,0,0,0,0,0,0,0,0,0,0,0,0,0,0,0,0,0,0,0,0,0,0,0,0,0,0,0,0,0,0,0,0,0,0,0,0,0,0,0,0,0,0,0,0,0,0"/>
            <o:lock v:ext="edit" verticies="t"/>
          </v:shape>
        </w:pict>
      </w:r>
      <w:r>
        <w:rPr>
          <w:rFonts w:hint="eastAsia"/>
          <w:noProof/>
        </w:rPr>
        <w:pict>
          <v:shape id="Freeform 7" o:spid="_x0000_s1059" style="position:absolute;left:0;text-align:left;margin-left:135.45pt;margin-top:48.7pt;width:27.2pt;height:2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" path="m33,7c26,,20,,13,7,6,14,,25,7,32,33,43,33,43,33,43,68,93,68,93,68,93v52,,52,,52,l33,7xe" filled="f" stroked="f">
            <v:path arrowok="t" o:connecttype="custom" o:connectlocs="95063,20086;37449,20086;20165,91820;95063,123384;195888,266853;345685,266853;95063,20086" o:connectangles="0,0,0,0,0,0,0"/>
          </v:shape>
        </w:pict>
      </w:r>
      <w:r>
        <w:rPr>
          <w:rFonts w:hint="eastAsia"/>
          <w:noProof/>
        </w:rPr>
        <w:pict>
          <v:shape id="_x0000_s1058" style="position:absolute;left:0;text-align:left;margin-left:-1.8pt;margin-top:2.4pt;width:21.9pt;height:24.1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7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" path="m49,29c33,,,29,,29,,84,,84,,84v,,29,-22,47,c66,107,97,84,97,84v,-55,,-55,,-55c97,29,65,57,49,29xe" filled="f" stroked="f">
            <v:path arrowok="t" o:connecttype="custom" o:connectlocs="140411,83168;0,83168;0,240901;134680,240901;277957,240901;277957,83168;140411,83168" o:connectangles="0,0,0,0,0,0,0"/>
          </v:shape>
        </w:pict>
      </w:r>
      <w:r w:rsidR="007211FC">
        <w:rPr>
          <w:rFonts w:hint="eastAsia"/>
        </w:rPr>
        <w:t>s</w:t>
      </w:r>
      <w:r w:rsidR="007211FC">
        <w:t>s</w:t>
      </w:r>
    </w:p>
    <w:sectPr w:rsidR="004D6389" w:rsidRPr="000A4F4C" w:rsidSect="004461D5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DC7" w:rsidRDefault="00650DC7" w:rsidP="004F56EF">
      <w:pPr>
        <w:rPr>
          <w:rFonts w:hint="eastAsia"/>
        </w:rPr>
      </w:pPr>
      <w:r>
        <w:separator/>
      </w:r>
    </w:p>
  </w:endnote>
  <w:endnote w:type="continuationSeparator" w:id="1">
    <w:p w:rsidR="00650DC7" w:rsidRDefault="00650DC7" w:rsidP="004F56E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  <w:embedRegular r:id="rId1" w:subsetted="1" w:fontKey="{D6BCC658-B5FF-4E79-AAB5-7B4D5B853744}"/>
    <w:embedBold r:id="rId2" w:subsetted="1" w:fontKey="{0AAEDB4B-10E4-46CB-8945-4227F52072C9}"/>
  </w:font>
  <w:font w:name="方正兰亭黑简体">
    <w:altName w:val="黑体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DC7" w:rsidRDefault="00650DC7" w:rsidP="004F56EF">
      <w:pPr>
        <w:rPr>
          <w:rFonts w:hint="eastAsia"/>
        </w:rPr>
      </w:pPr>
      <w:r>
        <w:separator/>
      </w:r>
    </w:p>
  </w:footnote>
  <w:footnote w:type="continuationSeparator" w:id="1">
    <w:p w:rsidR="00650DC7" w:rsidRDefault="00650DC7" w:rsidP="004F56E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72C3C"/>
    <w:multiLevelType w:val="multilevel"/>
    <w:tmpl w:val="03172C3C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D573AA"/>
    <w:multiLevelType w:val="hybridMultilevel"/>
    <w:tmpl w:val="2E6C45D6"/>
    <w:lvl w:ilvl="0" w:tplc="45A43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7E7B07"/>
    <w:multiLevelType w:val="hybridMultilevel"/>
    <w:tmpl w:val="24540E5C"/>
    <w:lvl w:ilvl="0" w:tplc="CE4AAB18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">
    <w:nsid w:val="142C0335"/>
    <w:multiLevelType w:val="hybridMultilevel"/>
    <w:tmpl w:val="E4E0F442"/>
    <w:lvl w:ilvl="0" w:tplc="244E0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AC3A1D"/>
    <w:multiLevelType w:val="hybridMultilevel"/>
    <w:tmpl w:val="39725434"/>
    <w:lvl w:ilvl="0" w:tplc="E38AE168">
      <w:start w:val="1"/>
      <w:numFmt w:val="decimal"/>
      <w:lvlText w:val="%1."/>
      <w:lvlJc w:val="left"/>
      <w:pPr>
        <w:ind w:left="861" w:hanging="7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5">
    <w:nsid w:val="3A547A49"/>
    <w:multiLevelType w:val="hybridMultilevel"/>
    <w:tmpl w:val="1B889694"/>
    <w:lvl w:ilvl="0" w:tplc="F3C6A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D745AA"/>
    <w:multiLevelType w:val="hybridMultilevel"/>
    <w:tmpl w:val="7C14ABAE"/>
    <w:lvl w:ilvl="0" w:tplc="4B8A64DA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7">
    <w:nsid w:val="5AB048E9"/>
    <w:multiLevelType w:val="hybridMultilevel"/>
    <w:tmpl w:val="D2A47FDE"/>
    <w:lvl w:ilvl="0" w:tplc="C966E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512620"/>
    <w:multiLevelType w:val="hybridMultilevel"/>
    <w:tmpl w:val="8CECD706"/>
    <w:lvl w:ilvl="0" w:tplc="799E2902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841176"/>
    <w:multiLevelType w:val="hybridMultilevel"/>
    <w:tmpl w:val="FCD03B4A"/>
    <w:lvl w:ilvl="0" w:tplc="F850C84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saveSubset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5BC3E17"/>
    <w:rsid w:val="000113F8"/>
    <w:rsid w:val="00011D06"/>
    <w:rsid w:val="000276E4"/>
    <w:rsid w:val="000515DD"/>
    <w:rsid w:val="00056E7D"/>
    <w:rsid w:val="0007761C"/>
    <w:rsid w:val="00080519"/>
    <w:rsid w:val="000A1B5D"/>
    <w:rsid w:val="000A4F4C"/>
    <w:rsid w:val="000E04DC"/>
    <w:rsid w:val="000E43C7"/>
    <w:rsid w:val="000F1106"/>
    <w:rsid w:val="000F37AD"/>
    <w:rsid w:val="00106310"/>
    <w:rsid w:val="00112D6A"/>
    <w:rsid w:val="001515A9"/>
    <w:rsid w:val="00154A75"/>
    <w:rsid w:val="001B43CE"/>
    <w:rsid w:val="001D327A"/>
    <w:rsid w:val="00200FC3"/>
    <w:rsid w:val="00201121"/>
    <w:rsid w:val="00221CA4"/>
    <w:rsid w:val="00224DDF"/>
    <w:rsid w:val="00227447"/>
    <w:rsid w:val="00230A2A"/>
    <w:rsid w:val="00244137"/>
    <w:rsid w:val="0024455A"/>
    <w:rsid w:val="00262496"/>
    <w:rsid w:val="00270E4B"/>
    <w:rsid w:val="00277F38"/>
    <w:rsid w:val="002848D2"/>
    <w:rsid w:val="00284EE8"/>
    <w:rsid w:val="002A2970"/>
    <w:rsid w:val="002B771C"/>
    <w:rsid w:val="002D5DB4"/>
    <w:rsid w:val="002F5AC2"/>
    <w:rsid w:val="00305C92"/>
    <w:rsid w:val="00331421"/>
    <w:rsid w:val="003377F0"/>
    <w:rsid w:val="00343A42"/>
    <w:rsid w:val="003441F5"/>
    <w:rsid w:val="00350D71"/>
    <w:rsid w:val="003536C0"/>
    <w:rsid w:val="00357F05"/>
    <w:rsid w:val="00383A6B"/>
    <w:rsid w:val="00396BD5"/>
    <w:rsid w:val="003B5D39"/>
    <w:rsid w:val="003E27DE"/>
    <w:rsid w:val="00431564"/>
    <w:rsid w:val="00432B46"/>
    <w:rsid w:val="00441465"/>
    <w:rsid w:val="004461D5"/>
    <w:rsid w:val="00460883"/>
    <w:rsid w:val="00467BF7"/>
    <w:rsid w:val="004B2759"/>
    <w:rsid w:val="004B69B5"/>
    <w:rsid w:val="004D6389"/>
    <w:rsid w:val="004E1D04"/>
    <w:rsid w:val="004F56EF"/>
    <w:rsid w:val="00502AA9"/>
    <w:rsid w:val="00511079"/>
    <w:rsid w:val="00537FCA"/>
    <w:rsid w:val="00542404"/>
    <w:rsid w:val="005440C6"/>
    <w:rsid w:val="005443AD"/>
    <w:rsid w:val="00547B79"/>
    <w:rsid w:val="00590FB2"/>
    <w:rsid w:val="0059631E"/>
    <w:rsid w:val="00601205"/>
    <w:rsid w:val="006038DA"/>
    <w:rsid w:val="006071A2"/>
    <w:rsid w:val="00614971"/>
    <w:rsid w:val="00623F16"/>
    <w:rsid w:val="00624B4E"/>
    <w:rsid w:val="00627A64"/>
    <w:rsid w:val="00650DC7"/>
    <w:rsid w:val="006557F7"/>
    <w:rsid w:val="00677C80"/>
    <w:rsid w:val="00682EBE"/>
    <w:rsid w:val="00683337"/>
    <w:rsid w:val="006A2B5C"/>
    <w:rsid w:val="006A6A08"/>
    <w:rsid w:val="006B51F8"/>
    <w:rsid w:val="006D294E"/>
    <w:rsid w:val="00710D1C"/>
    <w:rsid w:val="007162B1"/>
    <w:rsid w:val="007211FC"/>
    <w:rsid w:val="00731162"/>
    <w:rsid w:val="00733BC6"/>
    <w:rsid w:val="00735C23"/>
    <w:rsid w:val="00750096"/>
    <w:rsid w:val="00762A4F"/>
    <w:rsid w:val="00764F64"/>
    <w:rsid w:val="0077345E"/>
    <w:rsid w:val="00776CC0"/>
    <w:rsid w:val="00794491"/>
    <w:rsid w:val="007A0AB7"/>
    <w:rsid w:val="007B0EEE"/>
    <w:rsid w:val="007B3F94"/>
    <w:rsid w:val="007D3B4A"/>
    <w:rsid w:val="007D59DE"/>
    <w:rsid w:val="007F5DDA"/>
    <w:rsid w:val="007F712B"/>
    <w:rsid w:val="00826DAE"/>
    <w:rsid w:val="0083320D"/>
    <w:rsid w:val="00836AB2"/>
    <w:rsid w:val="008659EF"/>
    <w:rsid w:val="0088265E"/>
    <w:rsid w:val="00891163"/>
    <w:rsid w:val="008A3AD9"/>
    <w:rsid w:val="008A77D4"/>
    <w:rsid w:val="008B6ACF"/>
    <w:rsid w:val="008B70A9"/>
    <w:rsid w:val="008B7581"/>
    <w:rsid w:val="008D2BD0"/>
    <w:rsid w:val="008D4C4D"/>
    <w:rsid w:val="008D7B16"/>
    <w:rsid w:val="008D7CFC"/>
    <w:rsid w:val="008E0A67"/>
    <w:rsid w:val="008E340B"/>
    <w:rsid w:val="008E3AD2"/>
    <w:rsid w:val="008E6637"/>
    <w:rsid w:val="00906592"/>
    <w:rsid w:val="00917647"/>
    <w:rsid w:val="00920C7F"/>
    <w:rsid w:val="00920FC1"/>
    <w:rsid w:val="009219B0"/>
    <w:rsid w:val="009246A9"/>
    <w:rsid w:val="00953A44"/>
    <w:rsid w:val="00963131"/>
    <w:rsid w:val="009841C0"/>
    <w:rsid w:val="00990A22"/>
    <w:rsid w:val="009D0F6C"/>
    <w:rsid w:val="009F45B2"/>
    <w:rsid w:val="00A23BBA"/>
    <w:rsid w:val="00A32979"/>
    <w:rsid w:val="00A351EB"/>
    <w:rsid w:val="00A47D38"/>
    <w:rsid w:val="00A561C6"/>
    <w:rsid w:val="00A60829"/>
    <w:rsid w:val="00A71A82"/>
    <w:rsid w:val="00A9150D"/>
    <w:rsid w:val="00AA13F0"/>
    <w:rsid w:val="00AB04AD"/>
    <w:rsid w:val="00AD14BF"/>
    <w:rsid w:val="00AD5BA7"/>
    <w:rsid w:val="00AE4B85"/>
    <w:rsid w:val="00B01155"/>
    <w:rsid w:val="00B0303F"/>
    <w:rsid w:val="00B0718B"/>
    <w:rsid w:val="00B31347"/>
    <w:rsid w:val="00B52083"/>
    <w:rsid w:val="00B57776"/>
    <w:rsid w:val="00B94A07"/>
    <w:rsid w:val="00BB032B"/>
    <w:rsid w:val="00BC4108"/>
    <w:rsid w:val="00BE3CE8"/>
    <w:rsid w:val="00C10BB9"/>
    <w:rsid w:val="00C1148E"/>
    <w:rsid w:val="00C2176E"/>
    <w:rsid w:val="00C2709A"/>
    <w:rsid w:val="00C36056"/>
    <w:rsid w:val="00C3778E"/>
    <w:rsid w:val="00C456A4"/>
    <w:rsid w:val="00C7490F"/>
    <w:rsid w:val="00C83483"/>
    <w:rsid w:val="00C9013B"/>
    <w:rsid w:val="00C9607D"/>
    <w:rsid w:val="00CA3F12"/>
    <w:rsid w:val="00CD6C77"/>
    <w:rsid w:val="00CF0340"/>
    <w:rsid w:val="00CF274D"/>
    <w:rsid w:val="00CF50E7"/>
    <w:rsid w:val="00CF67F9"/>
    <w:rsid w:val="00D46F8C"/>
    <w:rsid w:val="00D64473"/>
    <w:rsid w:val="00D724E7"/>
    <w:rsid w:val="00DB1C6A"/>
    <w:rsid w:val="00DB4E09"/>
    <w:rsid w:val="00DC416D"/>
    <w:rsid w:val="00DC6968"/>
    <w:rsid w:val="00DD1697"/>
    <w:rsid w:val="00DF3BDA"/>
    <w:rsid w:val="00E31119"/>
    <w:rsid w:val="00E3561A"/>
    <w:rsid w:val="00E70516"/>
    <w:rsid w:val="00E76BA2"/>
    <w:rsid w:val="00EB4576"/>
    <w:rsid w:val="00EE2691"/>
    <w:rsid w:val="00F128EB"/>
    <w:rsid w:val="00F21182"/>
    <w:rsid w:val="00F262D7"/>
    <w:rsid w:val="00F40CDC"/>
    <w:rsid w:val="00F47D14"/>
    <w:rsid w:val="00F524E8"/>
    <w:rsid w:val="00F551E0"/>
    <w:rsid w:val="00F677F1"/>
    <w:rsid w:val="00F67E3F"/>
    <w:rsid w:val="00F71ED2"/>
    <w:rsid w:val="00F95B1A"/>
    <w:rsid w:val="00FD249F"/>
    <w:rsid w:val="00FD6E3C"/>
    <w:rsid w:val="00FE5765"/>
    <w:rsid w:val="01BE0754"/>
    <w:rsid w:val="01D24B74"/>
    <w:rsid w:val="029673B4"/>
    <w:rsid w:val="029901E8"/>
    <w:rsid w:val="02EE2267"/>
    <w:rsid w:val="04752D4F"/>
    <w:rsid w:val="0577207B"/>
    <w:rsid w:val="078B25EE"/>
    <w:rsid w:val="08524ED5"/>
    <w:rsid w:val="08812390"/>
    <w:rsid w:val="090715E1"/>
    <w:rsid w:val="0A355CD5"/>
    <w:rsid w:val="0A880484"/>
    <w:rsid w:val="0ACE50CB"/>
    <w:rsid w:val="0BF82B73"/>
    <w:rsid w:val="0C271BC9"/>
    <w:rsid w:val="0C8F5203"/>
    <w:rsid w:val="0F1B4BE8"/>
    <w:rsid w:val="0F256035"/>
    <w:rsid w:val="102F72EC"/>
    <w:rsid w:val="125E7D20"/>
    <w:rsid w:val="12CC7ACB"/>
    <w:rsid w:val="136419C2"/>
    <w:rsid w:val="13F669CC"/>
    <w:rsid w:val="152D66D8"/>
    <w:rsid w:val="15BC3E17"/>
    <w:rsid w:val="16053F06"/>
    <w:rsid w:val="16AE0986"/>
    <w:rsid w:val="18C93B61"/>
    <w:rsid w:val="19870A08"/>
    <w:rsid w:val="1A8A1539"/>
    <w:rsid w:val="1B767E88"/>
    <w:rsid w:val="1C66063F"/>
    <w:rsid w:val="1D8C1220"/>
    <w:rsid w:val="1FCD3593"/>
    <w:rsid w:val="1FD7242E"/>
    <w:rsid w:val="1FD97C44"/>
    <w:rsid w:val="20167B9D"/>
    <w:rsid w:val="203B0380"/>
    <w:rsid w:val="207A2835"/>
    <w:rsid w:val="20D06C61"/>
    <w:rsid w:val="220139DF"/>
    <w:rsid w:val="222F24FF"/>
    <w:rsid w:val="2245517F"/>
    <w:rsid w:val="226C1CCC"/>
    <w:rsid w:val="22846DD2"/>
    <w:rsid w:val="23086449"/>
    <w:rsid w:val="25CC226C"/>
    <w:rsid w:val="276469EA"/>
    <w:rsid w:val="27711A93"/>
    <w:rsid w:val="282C73E6"/>
    <w:rsid w:val="28562263"/>
    <w:rsid w:val="288D0106"/>
    <w:rsid w:val="28A61FDB"/>
    <w:rsid w:val="28F11BA7"/>
    <w:rsid w:val="29255377"/>
    <w:rsid w:val="2B104F2A"/>
    <w:rsid w:val="2B167B46"/>
    <w:rsid w:val="2BCB2DA3"/>
    <w:rsid w:val="2E6D77EF"/>
    <w:rsid w:val="2ED70B1B"/>
    <w:rsid w:val="2F2F55DE"/>
    <w:rsid w:val="2FA71529"/>
    <w:rsid w:val="2FFE121C"/>
    <w:rsid w:val="302A157A"/>
    <w:rsid w:val="30DD72C3"/>
    <w:rsid w:val="31D1216D"/>
    <w:rsid w:val="32B91B06"/>
    <w:rsid w:val="32D110CB"/>
    <w:rsid w:val="34BF3C0E"/>
    <w:rsid w:val="35595A7B"/>
    <w:rsid w:val="35EE06BB"/>
    <w:rsid w:val="366E523C"/>
    <w:rsid w:val="38814F03"/>
    <w:rsid w:val="396813A8"/>
    <w:rsid w:val="39B64271"/>
    <w:rsid w:val="39E51753"/>
    <w:rsid w:val="3BA81EC1"/>
    <w:rsid w:val="3BFD3D87"/>
    <w:rsid w:val="3C911156"/>
    <w:rsid w:val="3D723F91"/>
    <w:rsid w:val="3E636E52"/>
    <w:rsid w:val="3E6A71DC"/>
    <w:rsid w:val="3E762A20"/>
    <w:rsid w:val="3EBD2524"/>
    <w:rsid w:val="3ED04CB8"/>
    <w:rsid w:val="3EEB443A"/>
    <w:rsid w:val="40214711"/>
    <w:rsid w:val="41472C43"/>
    <w:rsid w:val="41714E87"/>
    <w:rsid w:val="419F2675"/>
    <w:rsid w:val="41BF12C6"/>
    <w:rsid w:val="41EF3BF6"/>
    <w:rsid w:val="44D80A8F"/>
    <w:rsid w:val="450A4221"/>
    <w:rsid w:val="45E24544"/>
    <w:rsid w:val="474B1CE0"/>
    <w:rsid w:val="47B545D7"/>
    <w:rsid w:val="480E4939"/>
    <w:rsid w:val="48125882"/>
    <w:rsid w:val="48655922"/>
    <w:rsid w:val="490C2C0F"/>
    <w:rsid w:val="495B11E1"/>
    <w:rsid w:val="499A301B"/>
    <w:rsid w:val="4A0B70CA"/>
    <w:rsid w:val="4AC72AB0"/>
    <w:rsid w:val="4B580C3A"/>
    <w:rsid w:val="4BB2670D"/>
    <w:rsid w:val="4BD836B5"/>
    <w:rsid w:val="4C90106A"/>
    <w:rsid w:val="4CBA413C"/>
    <w:rsid w:val="4F481A4E"/>
    <w:rsid w:val="4FF921ED"/>
    <w:rsid w:val="51611E32"/>
    <w:rsid w:val="523D467A"/>
    <w:rsid w:val="52E57ABB"/>
    <w:rsid w:val="540F6EA0"/>
    <w:rsid w:val="543A70D4"/>
    <w:rsid w:val="55577618"/>
    <w:rsid w:val="55D44031"/>
    <w:rsid w:val="55E0769B"/>
    <w:rsid w:val="55E679A4"/>
    <w:rsid w:val="56471511"/>
    <w:rsid w:val="57336237"/>
    <w:rsid w:val="578F21EF"/>
    <w:rsid w:val="579710F6"/>
    <w:rsid w:val="584C29BD"/>
    <w:rsid w:val="58AA6053"/>
    <w:rsid w:val="595A2F53"/>
    <w:rsid w:val="59CA55FB"/>
    <w:rsid w:val="5ACA19AA"/>
    <w:rsid w:val="5C941A24"/>
    <w:rsid w:val="5CE168C8"/>
    <w:rsid w:val="5D2D0749"/>
    <w:rsid w:val="5E644431"/>
    <w:rsid w:val="5E76225B"/>
    <w:rsid w:val="5E8F4BBC"/>
    <w:rsid w:val="602B2D4E"/>
    <w:rsid w:val="60B0138C"/>
    <w:rsid w:val="60B96FB5"/>
    <w:rsid w:val="61211EBA"/>
    <w:rsid w:val="61570471"/>
    <w:rsid w:val="629F2509"/>
    <w:rsid w:val="63237EC5"/>
    <w:rsid w:val="63AD19BC"/>
    <w:rsid w:val="64417E4B"/>
    <w:rsid w:val="6503796F"/>
    <w:rsid w:val="66DB5D95"/>
    <w:rsid w:val="66EA72DA"/>
    <w:rsid w:val="673747F7"/>
    <w:rsid w:val="677D5CF0"/>
    <w:rsid w:val="6797558B"/>
    <w:rsid w:val="69610E4C"/>
    <w:rsid w:val="69D40C5D"/>
    <w:rsid w:val="69E117E1"/>
    <w:rsid w:val="6A0B71C9"/>
    <w:rsid w:val="6A350A9A"/>
    <w:rsid w:val="6AEA56CD"/>
    <w:rsid w:val="6B3D1E1F"/>
    <w:rsid w:val="6D3F0AD4"/>
    <w:rsid w:val="6D971F9F"/>
    <w:rsid w:val="6EC20A4A"/>
    <w:rsid w:val="704632E7"/>
    <w:rsid w:val="715B36BE"/>
    <w:rsid w:val="726507A9"/>
    <w:rsid w:val="72BB6EBB"/>
    <w:rsid w:val="730E395F"/>
    <w:rsid w:val="742F022A"/>
    <w:rsid w:val="746B35A3"/>
    <w:rsid w:val="74D1274D"/>
    <w:rsid w:val="76615B01"/>
    <w:rsid w:val="779F72EB"/>
    <w:rsid w:val="77AE3F91"/>
    <w:rsid w:val="77ED3082"/>
    <w:rsid w:val="7892231C"/>
    <w:rsid w:val="7AD20329"/>
    <w:rsid w:val="7B13220A"/>
    <w:rsid w:val="7B161BDA"/>
    <w:rsid w:val="7B2545C0"/>
    <w:rsid w:val="7C055A4F"/>
    <w:rsid w:val="7C9E0647"/>
    <w:rsid w:val="7EC33961"/>
    <w:rsid w:val="7F5E4B9C"/>
    <w:rsid w:val="7FC464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1D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61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qFormat/>
    <w:rsid w:val="004461D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461D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">
    <w:name w:val="未处理的提及1"/>
    <w:basedOn w:val="a0"/>
    <w:uiPriority w:val="99"/>
    <w:semiHidden/>
    <w:unhideWhenUsed/>
    <w:qFormat/>
    <w:rsid w:val="004461D5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4F5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F56EF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F5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F56EF"/>
    <w:rPr>
      <w:kern w:val="2"/>
      <w:sz w:val="18"/>
      <w:szCs w:val="18"/>
    </w:rPr>
  </w:style>
  <w:style w:type="character" w:styleId="a8">
    <w:name w:val="Emphasis"/>
    <w:basedOn w:val="a0"/>
    <w:uiPriority w:val="20"/>
    <w:qFormat/>
    <w:rsid w:val="00A9150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nsf\AppData\Roaming\Kingsoft\office6\krubytemplate\4\cache\431f6da1-3472-b5fa-3c76-f71034d1fed6.docx" TargetMode="External"/></Relationships>
</file>

<file path=word/theme/theme1.xml><?xml version="1.0" encoding="utf-8"?>
<a:theme xmlns:a="http://schemas.openxmlformats.org/drawingml/2006/main" name="Office 主题​​">
  <a:themeElements>
    <a:clrScheme name="自定义 24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C7E8C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431f6da1-3472-b5fa-3c76-f71034d1fed6</Template>
  <TotalTime>6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那一天1381869971</dc:creator>
  <cp:lastModifiedBy>Zhou,Man</cp:lastModifiedBy>
  <cp:revision>2</cp:revision>
  <dcterms:created xsi:type="dcterms:W3CDTF">2019-11-22T02:36:00Z</dcterms:created>
  <dcterms:modified xsi:type="dcterms:W3CDTF">2019-11-22T02:36:00Z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