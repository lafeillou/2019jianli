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F8" w:rsidRDefault="00011836" w:rsidP="005B5680">
      <w:pPr>
        <w:tabs>
          <w:tab w:val="left" w:pos="1985"/>
          <w:tab w:val="left" w:pos="2730"/>
        </w:tabs>
        <w:adjustRightInd w:val="0"/>
        <w:snapToGrid w:val="0"/>
        <w:ind w:leftChars="-337" w:hangingChars="337" w:hanging="70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.15pt;margin-top:-21.5pt;width:102.65pt;height:103.25pt;z-index:251684864" o:gfxdata="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biB+XXAAAADAEAAA8AAAAAAAAAAQAgAAAAIgAAAGRy&#10;cy9kb3ducmV2LnhtbFBLAQIUABQAAAAIAIdO4kBa9QoBPwIAAE0EAAAOAAAAAAAAAAEAIAAAACYB&#10;AABkcnMvZTJvRG9jLnhtbFBLBQYAAAAABgAGAFkBAADXBQAAAAA=&#10;" fillcolor="white [3201]" stroked="f" strokeweight=".5pt">
            <v:textbox>
              <w:txbxContent>
                <w:p w:rsidR="00D429F8" w:rsidRDefault="00D429F8"/>
              </w:txbxContent>
            </v:textbox>
          </v:shape>
        </w:pict>
      </w:r>
      <w:r>
        <w:pict>
          <v:shape id="_x0000_s1078" type="#_x0000_t202" style="position:absolute;left:0;text-align:left;margin-left:-28.1pt;margin-top:15.7pt;width:40.85pt;height:118.25pt;z-index:251657216" o:gfxdata="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zDlaO2gAAAAkBAAAPAAAAAAAAAAEAIAAAACIAAABkcnMvZG93bnJldi54bWxQSwEC&#10;FAAUAAAACACHTuJAWO4ICCsCAAAsBAAADgAAAAAAAAABACAAAAApAQAAZHJzL2Uyb0RvYy54bWxQ&#10;SwUGAAAAAAYABgBZAQAAxgUAAAAA&#10;" filled="f" stroked="f" strokeweight=".5pt">
            <v:textbox style="layout-flow:vertical-ideographic">
              <w:txbxContent>
                <w:p w:rsidR="00D429F8" w:rsidRDefault="003D42B5">
                  <w:pPr>
                    <w:spacing w:line="600" w:lineRule="exact"/>
                    <w:jc w:val="left"/>
                    <w:rPr>
                      <w:rFonts w:ascii="微软雅黑" w:hAnsi="微软雅黑"/>
                      <w:b/>
                      <w:color w:val="A6A6A6" w:themeColor="background1" w:themeShade="A6"/>
                      <w:sz w:val="44"/>
                      <w:szCs w:val="48"/>
                    </w:rPr>
                  </w:pPr>
                  <w:r>
                    <w:rPr>
                      <w:rFonts w:ascii="微软雅黑" w:hAnsi="微软雅黑"/>
                      <w:b/>
                      <w:color w:val="A6A6A6" w:themeColor="background1" w:themeShade="A6"/>
                      <w:sz w:val="44"/>
                      <w:szCs w:val="48"/>
                    </w:rPr>
                    <w:t>RESUME</w:t>
                  </w:r>
                </w:p>
              </w:txbxContent>
            </v:textbox>
          </v:shape>
        </w:pict>
      </w:r>
      <w:r>
        <w:pict>
          <v:shape id="_x0000_s1077" type="#_x0000_t202" style="position:absolute;left:0;text-align:left;margin-left:30.75pt;margin-top:2.2pt;width:245pt;height:45.4pt;z-index:251649024" o:gfxdata="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YvpxNcAAAAHAQAADwAAAAAAAAABACAAAAAiAAAAZHJzL2Rvd25yZXYueG1sUEsBAhQAFAAA&#10;AAgAh07iQJ5tJHcpAgAAKgQAAA4AAAAAAAAAAQAgAAAAJgEAAGRycy9lMm9Eb2MueG1sUEsFBgAA&#10;AAAGAAYAWQEAAMEFAAAAAA==&#10;" filled="f" stroked="f" strokeweight=".5pt">
            <v:textbox>
              <w:txbxContent>
                <w:p w:rsidR="00D429F8" w:rsidRDefault="003D42B5">
                  <w:pPr>
                    <w:spacing w:after="24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52"/>
                      <w:szCs w:val="6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52"/>
                      <w:szCs w:val="60"/>
                    </w:rPr>
                    <w:t>贺锦智</w:t>
                  </w:r>
                </w:p>
              </w:txbxContent>
            </v:textbox>
          </v:shape>
        </w:pict>
      </w:r>
      <w:r>
        <w:pict>
          <v:shape id="_x0000_s1076" type="#_x0000_t202" style="position:absolute;left:0;text-align:left;margin-left:31.45pt;margin-top:42pt;width:327.75pt;height:35.5pt;z-index:251651072" o:gfxdata="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YIWG2gAAAAkBAAAPAAAAAAAAAAEAIAAAACIAAABkcnMvZG93bnJldi54bWxQSwECFAAUAAAA&#10;CACHTuJA0E2VciUCAAAqBAAADgAAAAAAAAABACAAAAApAQAAZHJzL2Uyb0RvYy54bWxQSwUGAAAA&#10;AAYABgBZAQAAwAUAAAAA&#10;" filled="f" stroked="f" strokeweight=".5pt">
            <v:textbox>
              <w:txbxContent>
                <w:p w:rsidR="00D429F8" w:rsidRDefault="003D42B5">
                  <w:pPr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8"/>
                      <w:szCs w:val="32"/>
                    </w:rPr>
                  </w:pPr>
                  <w:r>
                    <w:rPr>
                      <w:rFonts w:ascii="微软雅黑" w:hAnsi="微软雅黑" w:cs="Arial"/>
                      <w:color w:val="404040" w:themeColor="text1" w:themeTint="BF"/>
                      <w:sz w:val="28"/>
                      <w:szCs w:val="32"/>
                    </w:rPr>
                    <w:t>求职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8"/>
                      <w:szCs w:val="32"/>
                    </w:rPr>
                    <w:t>意向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8"/>
                      <w:szCs w:val="32"/>
                    </w:rPr>
                    <w:t>：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8"/>
                      <w:szCs w:val="32"/>
                    </w:rPr>
                    <w:t>Java开发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8"/>
                      <w:szCs w:val="32"/>
                    </w:rPr>
                    <w:t>工程师</w:t>
                  </w:r>
                </w:p>
                <w:p w:rsidR="00D429F8" w:rsidRDefault="00D429F8">
                  <w:pPr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8"/>
                      <w:szCs w:val="32"/>
                    </w:rPr>
                  </w:pPr>
                </w:p>
                <w:p w:rsidR="00D429F8" w:rsidRDefault="00D429F8">
                  <w:pPr>
                    <w:jc w:val="left"/>
                    <w:rPr>
                      <w:rFonts w:ascii="微软雅黑" w:hAnsi="微软雅黑"/>
                      <w:color w:val="404040" w:themeColor="text1" w:themeTint="BF"/>
                      <w:sz w:val="28"/>
                      <w:szCs w:val="32"/>
                    </w:rPr>
                  </w:pPr>
                </w:p>
              </w:txbxContent>
            </v:textbox>
          </v:shape>
        </w:pict>
      </w:r>
      <w:r>
        <w:pict>
          <v:shape id="Freeform 5" o:spid="_x0000_s1075" style="position:absolute;left:0;text-align:left;margin-left:-16pt;margin-top:151.5pt;width:23.5pt;height:13.55pt;z-index:251652096" coordsize="139,81" o:spt="100" o:gfxdata="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TISFAtgAAAAKAQAADwAAAAAAAAABACAAAAAiAAAAZHJzL2Rvd25yZXYu&#10;eG1sUEsBAhQAFAAAAAgAh07iQEb7DQwZBQAAABYAAA4AAAAAAAAAAQAgAAAAJwEAAGRycy9lMm9E&#10;b2MueG1sUEsFBgAAAAAGAAYAWQEAALIIAAAAAA==&#10;" adj="0,,0" path="m135,61v,-3,-1,-5,-4,-5c131,27,131,27,131,27v8,-3,8,-3,8,-3c70,,70,,70,,,24,,24,,24,70,48,70,48,70,48,127,28,127,28,127,28v,28,,28,,28c125,56,123,58,123,61v,2,2,3,3,3c123,81,123,81,123,81v12,,12,,12,c132,64,132,64,132,64v2,,3,-1,3,-3xm28,42v,27,,27,,27c28,76,47,81,70,81v22,,41,-5,41,-12c111,42,111,42,111,42,70,56,70,56,70,56l28,42xe" fillcolor="white [3212]" stroked="f" strokeweight="2pt">
            <v:stroke joinstyle="round"/>
            <v:formulas/>
            <v:path o:connecttype="segments" o:connectlocs="289861,129594;281273,118972;281273,57361;298450,50988;150298,0;0,50988;150298,101976;272684,59486;272684,118972;264096,129594;270537,135968;264096,172085;289861,172085;283420,135968;289861,129594;60119,89229;60119,146590;150298,172085;238330,146590;238330,89229;150298,118972;60119,89229" o:connectangles="0,0,0,0,0,0,0,0,0,0,0,0,0,0,0,0,0,0,0,0,0,0"/>
            <v:textbox inset="2.53994mm,,2.53994mm"/>
          </v:shape>
        </w:pict>
      </w:r>
      <w:r>
        <w:pict>
          <v:shape id="_x0000_s1074" style="position:absolute;left:0;text-align:left;margin-left:41.6pt;margin-top:103.15pt;width:8.1pt;height:13.85pt;z-index:251644928;v-text-anchor:middle" coordsize="559792,955625" o:spt="100" o:gfxdata="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2GDsr9YAAAAJAQAADwAAAAAAAAABACAAAAAiAAAAZHJzL2Rvd25yZXYueG1sUEsBAhQAFAAA&#10;AAgAh07iQPyz3lFHAwAAjAgAAA4AAAAAAAAAAQAgAAAAJQEAAGRycy9lMm9Eb2MueG1sUEsFBgAA&#10;AAAGAAYAWQEAAN4GAAAAAA==&#10;" adj="0,,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404040 [2429]" stroked="f" strokeweight="2pt">
            <v:stroke joinstyle="round"/>
            <v:formulas/>
            <v:path o:connecttype="segments"/>
            <v:textbox inset=",,,9mm"/>
          </v:shape>
        </w:pict>
      </w:r>
      <w:r>
        <w:pict>
          <v:shape id="KSO_Shape" o:spid="_x0000_s1073" style="position:absolute;left:0;text-align:left;margin-left:192.15pt;margin-top:107.5pt;width:10.2pt;height:7.7pt;z-index:251641856;v-text-anchor:middle" coordsize="529316,401026" o:spt="100" o:gfxdata="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tTp5W9gAAAALAQAA&#10;DwAAAAAAAAABACAAAAAiAAAAZHJzL2Rvd25yZXYueG1sUEsBAhQAFAAAAAgAh07iQJHADLf/BgAA&#10;jCAAAA4AAAAAAAAAAQAgAAAAJwEAAGRycy9lMm9Eb2MueG1sUEsFBgAAAAAGAAYAWQEAAJgKAAAA&#10;AA==&#10;" adj="0,,0" path="m367281,196274r-11988,11989l465090,318060v732,732,1437,1481,1649,2656l491723,320716xm162035,196274l37593,320716r24984,l64225,318061,174023,208263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xm92015,l437301,v50818,,92015,41197,92015,92015l529316,309011v,50818,-41197,92015,-92015,92015l92015,401026c41197,401026,,359829,,309011l,92015c,41197,41197,,92015,xe" fillcolor="#404040 [2429]" stroked="f" strokeweight="2pt">
            <v:stroke joinstyle="round"/>
            <v:formulas/>
            <v:path o:connecttype="segments" o:connectlocs="89885,47861;86951,50784;113821,77558;114225,78206;120339,78206;39654,47861;9200,78206;15314,78206;15717,77559;42588,50784;11343,19583;54523,62609;64486,66721;64770,66693;75016,62609;118197,19583;112329,19583;73640,58132;64770,61669;64524,61692;55899,58132;17210,19583;22518,0;107021,0;129540,22437;129540,75352;107021,97790;22518,97790;0,75352;0,22437;22518,0" o:connectangles="0,0,0,0,0,0,0,0,0,0,0,0,0,0,0,0,0,0,0,0,0,0,0,0,0,0,0,0,0,0,0"/>
          </v:shape>
        </w:pict>
      </w:r>
      <w:r>
        <w:pict>
          <v:shape id="_x0000_s1072" type="#_x0000_t202" style="position:absolute;left:0;text-align:left;margin-left:197.9pt;margin-top:99.2pt;width:199.85pt;height:21.25pt;z-index:251640832" o:gfxdata="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mLZr3AAAAAsBAAAPAAAAAAAAAAEAIAAAACIAAABkcnMvZG93bnJldi54bWxQSwECFAAU&#10;AAAACACHTuJA1T+KziYCAAAqBAAADgAAAAAAAAABACAAAAArAQAAZHJzL2Uyb0RvYy54bWxQSwUG&#10;AAAAAAYABgBZAQAAwwUAAAAA&#10;" filled="f" stroked="f" strokeweight=".5pt">
            <v:textbox>
              <w:txbxContent>
                <w:p w:rsidR="00D429F8" w:rsidRDefault="003D42B5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22"/>
                    </w:rPr>
                    <w:t>邮箱：15976994119@163.com</w:t>
                  </w:r>
                </w:p>
              </w:txbxContent>
            </v:textbox>
          </v:shape>
        </w:pict>
      </w:r>
      <w:r>
        <w:pict>
          <v:shape id="_x0000_s1071" type="#_x0000_t202" style="position:absolute;left:0;text-align:left;margin-left:47.65pt;margin-top:99.2pt;width:143.75pt;height:21.25pt;z-index:251637760" o:gfxdata="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s90y2wAAAAoBAAAPAAAAAAAAAAEAIAAAACIAAABkcnMvZG93bnJldi54bWxQSwECFAAU&#10;AAAACACHTuJAIoW/hicCAAAqBAAADgAAAAAAAAABACAAAAAqAQAAZHJzL2Uyb0RvYy54bWxQSwUG&#10;AAAAAAYABgBZAQAAwwUAAAAA&#10;" filled="f" stroked="f" strokeweight=".5pt">
            <v:textbox>
              <w:txbxContent>
                <w:p w:rsidR="00D429F8" w:rsidRDefault="003D42B5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22"/>
                    </w:rPr>
                    <w:t>现居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2"/>
                    </w:rPr>
                    <w:t>：武汉</w:t>
                  </w:r>
                </w:p>
                <w:p w:rsidR="00D429F8" w:rsidRDefault="00D429F8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70" style="position:absolute;left:0;text-align:left;margin-left:40.8pt;margin-top:81.55pt;width:9.7pt;height:11.8pt;z-index:251643904;mso-wrap-style:none;v-text-anchor:middle-center" coordsize="590,634" o:spt="100" o:gfxdata="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" adj="0,,0" path="m442,559r,c471,559,471,559,471,559v30,,45,-29,45,-44c516,471,516,471,516,471v,-15,-15,-29,-45,-29c442,442,442,442,442,442v-30,,-44,14,-44,29c398,515,398,515,398,515v,15,14,44,44,44xm442,471r,c471,471,471,471,471,471v,44,,44,,44c442,515,442,515,442,515r,-44xm442,397r,c471,397,471,397,471,397v30,,45,-14,45,-44c516,324,516,324,516,324v,-30,-15,-44,-45,-44c442,280,442,280,442,280v-30,,-44,14,-44,44c398,353,398,353,398,353v,30,14,44,44,44xm442,324r,c471,324,471,324,471,324v,29,,29,,29c442,353,442,353,442,353r,-29xm516,44r,c442,44,442,44,442,44v,-15,,-15,,-15c442,15,427,,412,v,,-14,15,-14,29c398,44,398,44,398,44v-191,,-191,,-191,c207,29,207,29,207,29,207,15,192,,177,v,,-15,15,-15,29c162,44,162,44,162,44v-73,,-73,,-73,c44,44,,74,,118,,559,,559,,559v,45,44,74,89,74c516,633,516,633,516,633v44,,73,-29,73,-74c589,118,589,118,589,118,589,74,560,44,516,44xm560,559r,c560,574,530,589,516,589v-427,,-427,,-427,c59,589,44,574,44,559v,-353,,-353,,-353c560,206,560,206,560,206r,353xm560,162r,c44,162,44,162,44,162v,-44,,-44,,-44c44,103,59,88,89,88v73,,73,,73,c162,103,162,103,162,103v,15,15,15,15,15c192,118,207,118,207,103v,-15,,-15,,-15c398,88,398,88,398,88v,15,,15,,15c398,118,412,118,412,118v15,,30,,30,-15c442,88,442,88,442,88v74,,74,,74,c530,88,560,103,560,118r,44xm118,397r,c162,397,162,397,162,397v15,,45,-14,45,-44c207,324,207,324,207,324v,-30,-30,-44,-45,-44c118,280,118,280,118,280v-15,,-29,14,-29,44c89,353,89,353,89,353v,30,14,44,29,44xm118,324r,c162,324,162,324,162,324v,29,,29,,29c118,353,118,353,118,353r,-29xm280,397r,c324,397,324,397,324,397v15,,30,-14,30,-44c354,324,354,324,354,324v,-30,-15,-44,-30,-44c280,280,280,280,280,280v-15,,-44,14,-44,44c236,353,236,353,236,353v,30,29,44,44,44xm280,324r,c324,324,324,324,324,324v,29,,29,,29c280,353,280,353,280,353r,-29xm118,559r,c162,559,162,559,162,559v15,,45,-29,45,-44c207,471,207,471,207,471v,-15,-30,-29,-45,-29c118,442,118,442,118,442v-15,,-29,14,-29,29c89,515,89,515,89,515v,15,14,44,29,44xm118,471r,c162,471,162,471,162,471v,44,,44,,44c118,515,118,515,118,515r,-44xm280,559r,c324,559,324,559,324,559v15,,30,-29,30,-44c354,471,354,471,354,471v,-15,-15,-29,-30,-29c280,442,280,442,280,442v-15,,-44,14,-44,29c236,515,236,515,236,515v,15,29,44,44,44xm280,471r,c324,471,324,471,324,471v,44,,44,,44c280,515,280,515,280,515r,-44xe" fillcolor="#404040 [2429]" stroked="f">
            <v:stroke joinstyle="round"/>
            <v:formulas/>
            <v:path o:connecttype="segments" o:connectlocs="208762367,375221075;208762367,296686398;176406409,345686836;195908639,316152361;195908639,345686836;195908639,266480862;228707872,217480661;176406409,217480661;195908639,217480661;208762367,236946387;228707872,29534474;195908639,19465963;176406409,29534474;78452194,0;39447734,29534474;39447734,424892574;261063830,79205973;248210102,375221075;19502229,375221075;248210102,375221075;19502229,108740212;71803692,59068713;91749197,69137461;176406409,69137461;195908639,59068713;248210102,108740212;71803692,266480862;71803692,187946186;39447734,236946387;52301462,217480661;52301462,236946387;124105155,266480862;156904179,217480661;104602925,217480661;124105155,217480661;143607385,236946387;52301462,375221075;91749197,345686836;52301462,296686398;52301462,375221075;71803692,316152361;52301462,316152361;143607385,375221075;143607385,296686398;104602925,345686836;124105155,316152361;124105155,345686836" o:connectangles="0,0,0,0,0,0,0,0,0,0,0,0,0,0,0,0,0,0,0,0,0,0,0,0,0,0,0,0,0,0,0,0,0,0,0,0,0,0,0,0,0,0,0,0,0,0,0"/>
            <v:textbox inset="3.38633mm,1.69319mm,3.38633mm,1.69319mm"/>
          </v:shape>
        </w:pict>
      </w:r>
      <w:r>
        <w:pict>
          <v:shape id="_x0000_s1069" style="position:absolute;left:0;text-align:left;margin-left:194.05pt;margin-top:79.9pt;width:6.45pt;height:13.05pt;z-index:251642880;v-text-anchor:middle" coordsize="3056,5968" o:spt="100" o:gfxdata="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" adj="0,,0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04040 [2429]" stroked="f">
            <v:stroke joinstyle="round"/>
            <v:formulas/>
            <v:path o:connecttype="segments" o:connectlocs="20110641,771217;18537369,0;16844388,939618;7190936,6116476;3642483,7242241;1094460,9892724;8550,13562610;453186,47743899;2479617,50855318;5686042,52654798;19691685,52814368;23077648,51342859;25369177,48453049;26130161,13961507;25591495,11098274;23949790,8492141;21461622,6736983;5190130,14369263;5831404,13004143;6994270,12099960;17947372,11851774;19392411,12241812;20469770,13243470;20974233,14688375;20845973,24891353;20093540,26185574;18853745,26965651;7857862,27089757;6481229,26566753;5497927,25458678;5130275,23951734;6087924,32310910;10465740,31894267;11312230,32310910;11568751,36379693;10987331,37266131;6609489,37345916;5891259,36601302;14441700,32585700;15228336,31912013;19589076,32089300;20076439,33037778;19760090,37071098;15459204,37399096;14552859,36902697;5848505,41201948;6412824,40315510;10790666,40235725;11517447,40989198;11431940,45102303;10576899,45687346;6241837,45430274;5839955,41326055;14681119,40528233;18981978,40191403;19896874,40687803;20059337,44783191;19409512,45598702;15023119,45598702;14381845,44783191" o:connectangles="0,0,0,0,0,0,0,0,0,0,0,0,0,0,0,0,0,0,0,0,0,0,0,0,0,0,0,0,0,0,0,0,0,0,0,0,0,0,0,0,0,0,0,0,0,0,0,0,0,0,0,0,0,0,0,0,0,0,0,0"/>
          </v:shape>
        </w:pict>
      </w:r>
      <w:r>
        <w:pict>
          <v:shape id="_x0000_s1068" type="#_x0000_t202" style="position:absolute;left:0;text-align:left;margin-left:197.9pt;margin-top:75.95pt;width:143.75pt;height:21.25pt;z-index:251639808" o:gfxdata="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IHh1dwAAAALAQAADwAAAAAAAAABACAAAAAiAAAAZHJzL2Rvd25yZXYueG1sUEsBAhQA&#10;FAAAAAgAh07iQLGEncAnAgAAKgQAAA4AAAAAAAAAAQAgAAAAKwEAAGRycy9lMm9Eb2MueG1sUEsF&#10;BgAAAAAGAAYAWQEAAMQFAAAAAA==&#10;" filled="f" stroked="f" strokeweight=".5pt">
            <v:textbox>
              <w:txbxContent>
                <w:p w:rsidR="00D429F8" w:rsidRDefault="003D42B5">
                  <w:pPr>
                    <w:adjustRightInd w:val="0"/>
                    <w:snapToGrid w:val="0"/>
                    <w:spacing w:line="300" w:lineRule="exact"/>
                    <w:jc w:val="left"/>
                    <w:rPr>
                      <w:rFonts w:ascii="微软雅黑" w:hAnsi="微软雅黑"/>
                      <w:color w:val="404040" w:themeColor="text1" w:themeTint="BF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22"/>
                    </w:rPr>
                    <w:t>电话：</w:t>
                  </w:r>
                  <w:r w:rsidR="005B5680">
                    <w:rPr>
                      <w:rFonts w:ascii="微软雅黑" w:hAnsi="微软雅黑" w:hint="eastAsia"/>
                      <w:color w:val="404040" w:themeColor="text1" w:themeTint="BF"/>
                      <w:sz w:val="22"/>
                    </w:rPr>
                    <w:t>18571635908</w:t>
                  </w:r>
                </w:p>
                <w:p w:rsidR="00D429F8" w:rsidRDefault="00D429F8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67" type="#_x0000_t202" style="position:absolute;left:0;text-align:left;margin-left:47.65pt;margin-top:75.95pt;width:143.75pt;height:21.25pt;z-index:251634688" o:gfxdata="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f9Aq2gAAAAoBAAAPAAAAAAAAAAEAIAAAACIAAABkcnMvZG93bnJldi54bWxQSwECFAAU&#10;AAAACACHTuJAkjQ6pCgCAAAsBAAADgAAAAAAAAABACAAAAApAQAAZHJzL2Uyb0RvYy54bWxQSwUG&#10;AAAAAAYABgBZAQAAwwUAAAAA&#10;" filled="f" stroked="f" strokeweight=".5pt">
            <v:textbox>
              <w:txbxContent>
                <w:p w:rsidR="00D429F8" w:rsidRDefault="003D42B5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2"/>
                    </w:rPr>
                    <w:t>年龄：2</w:t>
                  </w:r>
                  <w:r w:rsidR="005B5680">
                    <w:rPr>
                      <w:rFonts w:ascii="微软雅黑" w:hAnsi="微软雅黑" w:cs="Arial" w:hint="eastAsia"/>
                      <w:color w:val="404040" w:themeColor="text1" w:themeTint="BF"/>
                      <w:sz w:val="22"/>
                    </w:rPr>
                    <w:t>8</w:t>
                  </w:r>
                </w:p>
                <w:p w:rsidR="00D429F8" w:rsidRDefault="00D429F8">
                  <w:pPr>
                    <w:spacing w:line="300" w:lineRule="exact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2"/>
                    </w:rPr>
                  </w:pPr>
                </w:p>
              </w:txbxContent>
            </v:textbox>
          </v:shape>
        </w:pict>
      </w:r>
      <w:r>
        <w:pict>
          <v:line id="_x0000_s1066" style="position:absolute;left:0;text-align:left;z-index:251646976" from="99.2pt,159.05pt" to="519.2pt,159.05pt" o:gfxdata="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auqw/YAAAADAEAAA8AAAAAAAAA&#10;AQAgAAAAIgAAAGRycy9kb3ducmV2LnhtbFBLAQIUABQAAAAIAIdO4kDkHYVi2AEAAIcDAAAOAAAA&#10;AAAAAAEAIAAAACcBAABkcnMvZTJvRG9jLnhtbFBLBQYAAAAABgAGAFkBAABxBQAAAAA=&#10;" strokecolor="#404040 [2429]"/>
        </w:pict>
      </w:r>
      <w:r>
        <w:pict>
          <v:roundrect id="_x0000_s1065" style="position:absolute;left:0;text-align:left;margin-left:-15.6pt;margin-top:145.55pt;width:116.85pt;height:27.05pt;z-index:251631616;v-text-anchor:middle" arcsize=".5" o:gfxdata="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HVPE7WAAAACwEAAA8AAAAAAAAAAQAg&#10;AAAAIgAAAGRycy9kb3ducmV2LnhtbFBLAQIUABQAAAAIAIdO4kBlHSi4ggIAANgEAAAOAAAAAAAA&#10;AAEAIAAAACUBAABkcnMvZTJvRG9jLnhtbFBLBQYAAAAABgAGAFkBAAAZBgAAAAA=&#10;" fillcolor="#404040 [2429]" stroked="f" strokeweight="2pt"/>
        </w:pict>
      </w:r>
      <w:r>
        <w:pict>
          <v:rect id="_x0000_s1064" style="position:absolute;left:0;text-align:left;margin-left:-36.6pt;margin-top:-36pt;width:50.5pt;height:841.9pt;z-index:-251685888;v-text-anchor:middle" o:gfxdata="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s7AYLYAAAACwEAAA8AAAAAAAAAAQAgAAAAIgAAAGRycy9kb3ducmV2LnhtbFBLAQIUABQAAAAI&#10;AIdO4kC0nnAWXwIAAKIEAAAOAAAAAAAAAAEAIAAAACcBAABkcnMvZTJvRG9jLnhtbFBLBQYAAAAA&#10;BgAGAFkBAAD4BQAAAAA=&#10;" fillcolor="#404040 [2429]" stroked="f" strokeweight="2pt"/>
        </w:pict>
      </w:r>
      <w:r w:rsidR="003D42B5">
        <w:rPr>
          <w:rFonts w:hint="eastAsia"/>
        </w:rPr>
        <w:t xml:space="preserve">                                                                                     </w:t>
      </w:r>
    </w:p>
    <w:p w:rsidR="00D429F8" w:rsidRDefault="00011836">
      <w:pPr>
        <w:widowControl/>
        <w:tabs>
          <w:tab w:val="left" w:pos="1985"/>
          <w:tab w:val="left" w:pos="2127"/>
          <w:tab w:val="left" w:pos="2520"/>
        </w:tabs>
        <w:ind w:hanging="1"/>
        <w:jc w:val="left"/>
      </w:pPr>
      <w:r>
        <w:pict>
          <v:shape id="_x0000_s1062" type="#_x0000_t202" style="position:absolute;margin-left:100.85pt;margin-top:274.55pt;width:377.35pt;height:191.15pt;z-index:251669504" o:gfxdata="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1tED3AAAAAsBAAAPAAAAAAAAAAEAIAAAACIAAABkcnMvZG93bnJldi54bWxQSwEC&#10;FAAUAAAACACHTuJAr5kmVykCAAApBAAADgAAAAAAAAABACAAAAArAQAAZHJzL2Uyb0RvYy54bWxQ&#10;SwUGAAAAAAYABgBZAQAAxgUAAAAA&#10;" filled="f" stroked="f" strokeweight=".5pt">
            <v:textbox style="mso-next-textbox:#_x0000_s1062">
              <w:txbxContent>
                <w:p w:rsidR="00D429F8" w:rsidRDefault="003D42B5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熟练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Jalor3框架(</w:t>
                  </w:r>
                  <w:proofErr w:type="spellStart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ejb+struts+ibatis</w:t>
                  </w:r>
                  <w:proofErr w:type="spellEnd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)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了解</w:t>
                  </w:r>
                  <w:proofErr w:type="spellStart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ssm</w:t>
                  </w:r>
                  <w:proofErr w:type="spellEnd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框架(</w:t>
                  </w:r>
                  <w:proofErr w:type="spellStart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spring+</w:t>
                  </w:r>
                  <w:r w:rsidR="00400364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springMVC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+</w:t>
                  </w:r>
                  <w:r w:rsidR="00400364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mybatis</w:t>
                  </w:r>
                  <w:proofErr w:type="spellEnd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)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hibernate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struts2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,Jalor5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框架</w:t>
                  </w:r>
                  <w:r w:rsidR="00F72E32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，了解</w:t>
                  </w:r>
                  <w:proofErr w:type="spellStart"/>
                  <w:r w:rsidR="00F72E32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StringBoot</w:t>
                  </w:r>
                  <w:proofErr w:type="spellEnd"/>
                  <w:r w:rsidR="00F72E32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和</w:t>
                  </w:r>
                  <w:proofErr w:type="spellStart"/>
                  <w:r w:rsidR="00F72E32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StringCloud</w:t>
                  </w:r>
                  <w:proofErr w:type="spellEnd"/>
                  <w:r w:rsidR="00F72E32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框架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D429F8" w:rsidRDefault="003D42B5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熟悉使用</w:t>
                  </w:r>
                  <w:r w:rsidR="00400364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Oracle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有一定的</w:t>
                  </w:r>
                  <w:proofErr w:type="spellStart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sql</w:t>
                  </w:r>
                  <w:proofErr w:type="spellEnd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编写能力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,了解</w:t>
                  </w:r>
                  <w:proofErr w:type="spellStart"/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MySql</w:t>
                  </w:r>
                  <w:proofErr w:type="spellEnd"/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可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简单应用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D429F8" w:rsidRDefault="00400364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熟悉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JS, </w:t>
                  </w:r>
                  <w:proofErr w:type="spellStart"/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J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Query</w:t>
                  </w:r>
                  <w:proofErr w:type="spellEnd"/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Jsp</w:t>
                  </w:r>
                  <w:proofErr w:type="spellEnd"/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等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web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前端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技术</w:t>
                  </w:r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D429F8" w:rsidRDefault="003D42B5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熟悉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java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反射技术.</w:t>
                  </w:r>
                </w:p>
                <w:p w:rsidR="00400364" w:rsidRDefault="00400364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熟悉简单的多线程技术</w:t>
                  </w:r>
                </w:p>
                <w:p w:rsidR="00D429F8" w:rsidRDefault="00400364">
                  <w:pPr>
                    <w:pStyle w:val="10"/>
                    <w:numPr>
                      <w:ilvl w:val="0"/>
                      <w:numId w:val="1"/>
                    </w:numPr>
                    <w:tabs>
                      <w:tab w:val="left" w:pos="166"/>
                    </w:tabs>
                    <w:spacing w:line="360" w:lineRule="exact"/>
                    <w:ind w:leftChars="79" w:left="566" w:hangingChars="200" w:hanging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熟悉rest接口服务编写</w:t>
                  </w:r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F72E32" w:rsidRDefault="00F72E32" w:rsidP="00B5510A">
                  <w:pPr>
                    <w:pStyle w:val="10"/>
                    <w:tabs>
                      <w:tab w:val="left" w:pos="166"/>
                    </w:tabs>
                    <w:spacing w:line="360" w:lineRule="exact"/>
                    <w:ind w:left="566"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220.65pt;margin-top:243.3pt;width:154.65pt;height:25.5pt;z-index:251695104" o:gfxdata="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fwPq3QAAAAsBAAAPAAAAAAAAAAEAIAAAACIAAABkcnMvZG93bnJldi54bWxQSwECFAAU&#10;AAAACACHTuJA9AdfmSUCAAAoBAAADgAAAAAAAAABACAAAAAsAQAAZHJzL2Uyb0RvYy54bWxQSwUG&#10;AAAAAAYABgBZAQAAwwUAAAAA&#10;" filled="f" stroked="f" strokeweight=".5pt">
            <v:textbox style="mso-next-textbox:#_x0000_s1088">
              <w:txbxContent>
                <w:p w:rsidR="008076F2" w:rsidRDefault="00400364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武汉佰钧成技术有限责任公司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220.15pt;margin-top:212.45pt;width:154.65pt;height:25.5pt;z-index:251694080" o:gfxdata="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fwPq3QAAAAsBAAAPAAAAAAAAAAEAIAAAACIAAABkcnMvZG93bnJldi54bWxQSwECFAAU&#10;AAAACACHTuJA9AdfmSUCAAAoBAAADgAAAAAAAAABACAAAAAsAQAAZHJzL2Uyb0RvYy54bWxQSwUG&#10;AAAAAAYABgBZAQAAwwUAAAAA&#10;" filled="f" stroked="f" strokeweight=".5pt">
            <v:textbox style="mso-next-textbox:#_x0000_s1087">
              <w:txbxContent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广州赛义信息科技股份有限公司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15.35pt;margin-top:212.45pt;width:94.1pt;height:25.5pt;z-index:251692032" o:gfxdata="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0JFSHcAAAACwEAAA8AAAAAAAAAAQAgAAAAIgAAAGRycy9kb3ducmV2LnhtbFBLAQIUABQA&#10;AAAIAIdO4kDvNxaBJQIAACgEAAAOAAAAAAAAAAEAIAAAACsBAABkcnMvZTJvRG9jLnhtbFBLBQYA&#10;AAAABgAGAFkBAADCBQAAAAA=&#10;" filled="f" stroked="f" strokeweight=".5pt">
            <v:textbox style="mso-next-textbox:#_x0000_s1085">
              <w:txbxContent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2017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8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-201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8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12</w:t>
                  </w: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46" type="#_x0000_t202" style="position:absolute;margin-left:115.4pt;margin-top:184.25pt;width:94.1pt;height:25.5pt;z-index:251674624" o:gfxdata="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0JFSHcAAAACwEAAA8AAAAAAAAAAQAgAAAAIgAAAGRycy9kb3ducmV2LnhtbFBLAQIUABQA&#10;AAAIAIdO4kDvNxaBJQIAACgEAAAOAAAAAAAAAAEAIAAAACsBAABkcnMvZTJvRG9jLnhtbFBLBQYA&#10;AAAABgAGAFkBAADCBQAAAAA=&#10;" filled="f" stroked="f" strokeweight=".5pt">
            <v:textbox style="mso-next-textbox:#_x0000_s1046">
              <w:txbxContent>
                <w:p w:rsidR="00D429F8" w:rsidRDefault="003D42B5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201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6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3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-2017.7</w:t>
                  </w:r>
                </w:p>
                <w:p w:rsidR="005B5680" w:rsidRDefault="005B5680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B5680" w:rsidRDefault="005B5680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B5680" w:rsidRDefault="005B5680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15.35pt;margin-top:243.3pt;width:94.1pt;height:25.5pt;z-index:251693056" o:gfxdata="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0JFSHcAAAACwEAAA8AAAAAAAAAAQAgAAAAIgAAAGRycy9kb3ducmV2LnhtbFBLAQIUABQA&#10;AAAIAIdO4kDvNxaBJQIAACgEAAAOAAAAAAAAAAEAIAAAACsBAABkcnMvZTJvRG9jLnhtbFBLBQYA&#10;AAAABgAGAFkBAADCBQAAAAA=&#10;" filled="f" stroked="f" strokeweight=".5pt">
            <v:textbox style="mso-next-textbox:#_x0000_s1086">
              <w:txbxContent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2018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12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="00B5510A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2019.9</w:t>
                  </w: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384.7pt;margin-top:243.3pt;width:134.9pt;height:25.5pt;z-index:251691008" o:gfxdata="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VA30/dAAAADAEAAA8AAAAAAAAAAQAgAAAAIgAAAGRycy9kb3ducmV2LnhtbFBLAQIUABQA&#10;AAAIAIdO4kC0SOmUJAIAACoEAAAOAAAAAAAAAAEAIAAAACwBAABkcnMvZTJvRG9jLnhtbFBLBQYA&#10;AAAABgAGAFkBAADCBQAAAAA=&#10;" filled="f" stroked="f" strokeweight=".5pt">
            <v:textbox style="mso-next-textbox:#_x0000_s1084">
              <w:txbxContent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Java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开发工程师</w:t>
                  </w:r>
                </w:p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84.95pt;margin-top:212.45pt;width:134.9pt;height:25.5pt;z-index:251689984" o:gfxdata="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VA30/dAAAADAEAAA8AAAAAAAAAAQAgAAAAIgAAAGRycy9kb3ducmV2LnhtbFBLAQIUABQA&#10;AAAIAIdO4kC0SOmUJAIAACoEAAAOAAAAAAAAAAEAIAAAACwBAABkcnMvZTJvRG9jLnhtbFBLBQYA&#10;AAAABgAGAFkBAADCBQAAAAA=&#10;" filled="f" stroked="f" strokeweight=".5pt">
            <v:textbox style="mso-next-textbox:#_x0000_s1083">
              <w:txbxContent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Java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开发工程师</w:t>
                  </w:r>
                </w:p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8076F2" w:rsidRDefault="008076F2" w:rsidP="008076F2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63" type="#_x0000_t202" style="position:absolute;margin-left:12.4pt;margin-top:133.5pt;width:88.45pt;height:24.85pt;z-index:251656192" o:gfxdata="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5gos3AAAAAoBAAAPAAAAAAAAAAEAIAAAACIAAABkcnMvZG93bnJldi54bWxQSwECFAAU&#10;AAAACACHTuJACgbPtyYCAAAqBAAADgAAAAAAAAABACAAAAArAQAAZHJzL2Uyb0RvYy54bWxQSwUG&#10;AAAAAAYABgBZAQAAwwUAAAAA&#10;" filled="f" stroked="f" strokeweight=".5pt">
            <v:textbox style="mso-next-textbox:#_x0000_s1063">
              <w:txbxContent>
                <w:p w:rsidR="00D429F8" w:rsidRDefault="003D42B5">
                  <w:pPr>
                    <w:spacing w:line="360" w:lineRule="exact"/>
                    <w:jc w:val="center"/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教育经历</w:t>
                  </w:r>
                </w:p>
              </w:txbxContent>
            </v:textbox>
          </v:shape>
        </w:pict>
      </w:r>
      <w:r>
        <w:pict>
          <v:line id="_x0000_s1052" style="position:absolute;z-index:251673600" from="103.25pt,282.75pt" to="523.25pt,282.75pt" o:gfxdata="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jlVr2AAAAAwBAAAPAAAAAAAA&#10;AAEAIAAAACIAAABkcnMvZG93bnJldi54bWxQSwECFAAUAAAACACHTuJApjGsxdkBAACHAwAADgAA&#10;AAAAAAABACAAAAAnAQAAZHJzL2Uyb0RvYy54bWxQSwUGAAAAAAYABgBZAQAAcgUAAAAA&#10;" strokecolor="#404040 [2429]"/>
        </w:pict>
      </w:r>
      <w:r>
        <w:pict>
          <v:shape id="_x0000_s1050" style="position:absolute;margin-left:-11.4pt;margin-top:274.55pt;width:15.35pt;height:15.45pt;z-index:251676672;v-text-anchor:middle" coordsize="1879600,1901723" o:spt="100" o:gfxdata="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FlAkh1gAAAAkB&#10;AAAPAAAAAAAAAAEAIAAAACIAAABkcnMvZG93bnJldi54bWxQSwECFAAUAAAACACHTuJA1nhPwVcE&#10;AAAbEgAADgAAAAAAAAABACAAAAAlAQAAZHJzL2Uyb0RvYy54bWxQSwUGAAAAAAYABgBZAQAA7gcA&#10;AAAA&#10;" adj="0,,0" path="m876522,1026915r1003078,8395l1879600,1901723,876522,1775813xm,1014080r717549,12738l717549,1753167,,1642117xm717549,159389r,724482l,908194,,256684xm1879600,r,872112l879497,880660,876522,626314r,-481803xe" fillcolor="white [3212]" stroked="f" strokeweight="1pt">
            <v:stroke joinstyle="round"/>
            <v:formulas/>
            <v:path o:connecttype="segments" o:connectlocs="90909,105954;194945,106820;194945,196215;90909,183223;0,104630;74421,105944;74421,180887;0,169429;74421,16445;74421,91195;0,93705;0,26484;194945,0;194945,89982;91218,90864;90909,64621;90909,14910" o:connectangles="0,0,0,0,0,0,0,0,0,0,0,0,0,0,0,0,0"/>
          </v:shape>
        </w:pict>
      </w:r>
      <w:r>
        <w:pict>
          <v:rect id="_x0000_s1079" style="position:absolute;margin-left:-35.85pt;margin-top:7.95pt;width:49.75pt;height:841.9pt;z-index:251654144;v-text-anchor:middle" o:gfxdata="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hMeGzUAAAACwEAAA8A&#10;AAAAAAAAAQAgAAAAIgAAAGRycy9kb3ducmV2LnhtbFBLAQIUABQAAAAIAIdO4kDgZzNCVAIAAIoE&#10;AAAOAAAAAAAAAAEAIAAAACMBAABkcnMvZTJvRG9jLnhtbFBLBQYAAAAABgAGAFkBAADpBQAAAAA=&#10;" fillcolor="#0d0d0d" stroked="f" strokeweight="2pt">
            <v:fill opacity="32896f"/>
          </v:rect>
        </w:pict>
      </w:r>
      <w:r>
        <w:pict>
          <v:roundrect id="圆角矩形 21" o:spid="_x0000_s1049" style="position:absolute;margin-left:-9.25pt;margin-top:268.8pt;width:116.85pt;height:27.05pt;z-index:-251657216;v-text-anchor:middle" arcsize=".5" o:gfxdata="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43Po1wAAAAsBAAAPAAAAAAAAAAEA&#10;IAAAACIAAABkcnMvZG93bnJldi54bWxQSwECFAAUAAAACACHTuJAPJJQ54ICAADYBAAADgAAAAAA&#10;AAABACAAAAAmAQAAZHJzL2Uyb0RvYy54bWxQSwUGAAAAAAYABgBZAQAAGgYAAAAA&#10;" fillcolor="#404040 [2429]" stroked="f" strokeweight="2pt"/>
        </w:pict>
      </w:r>
      <w:r>
        <w:pict>
          <v:shape id="_x0000_s1061" type="#_x0000_t202" style="position:absolute;margin-left:12.8pt;margin-top:268.8pt;width:88.45pt;height:24.85pt;z-index:251667456" o:gfxdata="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PrZn2wAAAAoBAAAPAAAAAAAAAAEAIAAAACIAAABkcnMvZG93bnJldi54bWxQSwECFAAUAAAA&#10;CACHTuJAGyuP4SQCAAAoBAAADgAAAAAAAAABACAAAAAqAQAAZHJzL2Uyb0RvYy54bWxQSwUGAAAA&#10;AAYABgBZAQAAwAUAAAAA&#10;" filled="f" stroked="f" strokeweight=".5pt">
            <v:textbox style="mso-next-textbox:#_x0000_s1061">
              <w:txbxContent>
                <w:p w:rsidR="00D429F8" w:rsidRDefault="003D42B5">
                  <w:pPr>
                    <w:spacing w:line="360" w:lineRule="exact"/>
                    <w:jc w:val="center"/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专业技能</w:t>
                  </w:r>
                </w:p>
              </w:txbxContent>
            </v:textbox>
          </v:shape>
        </w:pict>
      </w:r>
      <w:r>
        <w:pict>
          <v:shape id="_x0000_s1060" type="#_x0000_t202" style="position:absolute;margin-left:11.7pt;margin-top:169.7pt;width:88.45pt;height:24.85pt;z-index:251666432" o:gfxdata="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svPo2gAAAAoBAAAPAAAAAAAAAAEAIAAAACIAAABkcnMvZG93bnJldi54bWxQSwECFAAUAAAA&#10;CACHTuJAU8DIPCUCAAAmBAAADgAAAAAAAAABACAAAAApAQAAZHJzL2Uyb0RvYy54bWxQSwUGAAAA&#10;AAYABgBZAQAAwAUAAAAA&#10;" filled="f" stroked="f" strokeweight=".5pt">
            <v:textbox style="mso-next-textbox:#_x0000_s1060">
              <w:txbxContent>
                <w:p w:rsidR="00D429F8" w:rsidRDefault="003D42B5">
                  <w:pPr>
                    <w:spacing w:line="360" w:lineRule="exact"/>
                    <w:jc w:val="center"/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工作</w:t>
                  </w:r>
                  <w:r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  <w:t>经历</w:t>
                  </w:r>
                </w:p>
              </w:txbxContent>
            </v:textbox>
          </v:shape>
        </w:pict>
      </w:r>
      <w:r>
        <w:pict>
          <v:shape id="_x0000_s1059" type="#_x0000_t202" style="position:absolute;margin-left:107.35pt;margin-top:477.85pt;width:411pt;height:293.55pt;z-index:251665408" o:gfxdata="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m3cq2QAAAA0BAAAPAAAAAAAAAAEAIAAAACIAAABkcnMvZG93bnJldi54bWxQSwECFAAUAAAACACH&#10;TuJAFW/NRFwCAACoBAAADgAAAAAAAAABACAAAAAoAQAAZHJzL2Uyb0RvYy54bWxQSwUGAAAAAAYA&#10;BgBZAQAA9gUAAAAA&#10;" fillcolor="white [3201]" strokecolor="black [3200]" strokeweight="2pt">
            <v:stroke joinstyle="round"/>
            <v:textbox style="mso-next-textbox:#_x0000_s1059">
              <w:txbxContent>
                <w:p w:rsidR="00D429F8" w:rsidRDefault="003D42B5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项目简介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: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  <w:p w:rsidR="00D429F8" w:rsidRDefault="003D42B5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r w:rsidR="00B85DCA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作为华为CBG供应链的中间项目，主要通过上游系统ERP集成订单合同等信息，实现控制客户发货，主要对接下游系统仓储物流CWMS，通知下游平台发货。业务面积覆盖全球，是整个供应链当中最为重要的一环。</w:t>
                  </w:r>
                </w:p>
                <w:p w:rsidR="00D429F8" w:rsidRDefault="00D429F8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D429F8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3D42B5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责任</w:t>
                  </w:r>
                  <w:r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  <w:t>描述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</w:p>
                <w:p w:rsidR="00D429F8" w:rsidRDefault="00B85DCA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订单下载模块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针对老功能只能一次下载一个合同，和后台同事完成了合同批量下载模块，并对下载后的合同客户进行问询逻辑进行了优化</w:t>
                  </w:r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D429F8" w:rsidRDefault="00A73BF1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电子台账报表</w:t>
                  </w:r>
                  <w:r w:rsidR="003D42B5"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提供一个报表给下游系统做查询数据，设计一百多个字段，包括编辑和导出功能</w:t>
                  </w:r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D429F8" w:rsidRDefault="00B85DCA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OP二期专题模块：主要</w:t>
                  </w:r>
                  <w:r w:rsidR="00A73BF1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编写了三个服务提供给下游系统调用，两个查询服务，一个拆订单行服务，三个服务全部独立完成，包括后期维护工作</w:t>
                  </w:r>
                  <w:r w:rsidR="003D42B5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A73BF1" w:rsidRDefault="00A73BF1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权限申请优化：权限申请业务逻辑优化，涉及移动审批和PC审批，业务申请新的权限后，在部分界面查询时，进行权限管控</w:t>
                  </w:r>
                </w:p>
                <w:p w:rsidR="00D429F8" w:rsidRDefault="00D429F8">
                  <w:pPr>
                    <w:pStyle w:val="10"/>
                    <w:spacing w:line="360" w:lineRule="exact"/>
                    <w:ind w:left="420"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D429F8">
                  <w:pPr>
                    <w:pStyle w:val="10"/>
                    <w:spacing w:line="360" w:lineRule="exact"/>
                    <w:ind w:left="420"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58" style="position:absolute;margin-left:-7.2pt;margin-top:441.5pt;width:11.15pt;height:21.3pt;z-index:251668480;v-text-anchor:middle" coordsize="3389,6457" o:spt="100" o:gfxdata="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DsQ4OQ2gAAAAkBAAAPAAAA&#10;AAAAAAEAIAAAACIAAABkcnMvZG93bnJldi54bWxQSwECFAAUAAAACACHTuJAtLI0uKYLAAAyNwAA&#10;DgAAAAAAAAABACAAAAApAQAAZHJzL2Uyb0RvYy54bWxQSwUGAAAAAAYABgBZAQAAQQ8AAAAA&#10;" adj="0,,0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<v:stroke joinstyle="round"/>
            <v:formulas/>
            <v:path o:connecttype="segments" o:connectlocs="34093545,5969862;33945505,6365384;33464449,7502473;32724376,9171072;31737570,11247551;30824805,12990303;30134037,14189227;29393963,15412869;28616870,16624152;27790430,17810676;26902317,18960166;25977184,20047819;41802807,58969336;0,58969336;16232679,20925416;15258199,19837721;14333108,18675872;13432669,17452231;12593861,16191554;11792115,14906119;11052042,13620683;10361274,12347606;9164797,9986833;8239664,7959789;7585916,6439537;7191227,5487829;7339225,5339482;8054646,4733862;8844107,4103524;9880218,3386632;11126041,2632665;12581535,1866338;13395649,1520293;14234415,1174206;15134854,877555;16072313,605620;17059077,370804;18070536,185381;19131341,61793;20216840,0;21339275,12358;22511100,98870;23707576,271934;24916379,531468;26174570,877555;27445046,1334870;28740215,1903415;30060038,2583230;31404512,3386632;32761355,4325981;34142849,5401318" o:connectangles="0,0,0,0,0,0,0,0,0,0,0,0,0,0,0,0,0,0,0,0,0,0,0,0,0,0,0,0,0,0,0,0,0,0,0,0,0,0,0,0,0,0,0,0,0,0,0,0,0,0,0"/>
          </v:shape>
        </w:pict>
      </w:r>
      <w:r>
        <w:pict>
          <v:shape id="_x0000_s1057" type="#_x0000_t202" style="position:absolute;margin-left:220.65pt;margin-top:452.2pt;width:138.65pt;height:25.5pt;z-index:251663360" o:gfxdata="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xJhY3AAAAAsBAAAPAAAAAAAAAAEAIAAAACIAAABkcnMvZG93bnJldi54bWxQSwECFAAU&#10;AAAACACHTuJAz2W1uyYCAAAqBAAADgAAAAAAAAABACAAAAArAQAAZHJzL2Uyb0RvYy54bWxQSwUG&#10;AAAAAAYABgBZAQAAwwUAAAAA&#10;" filled="f" stroked="f" strokeweight=".5pt">
            <v:textbox style="mso-next-textbox:#_x0000_s1057">
              <w:txbxContent>
                <w:p w:rsidR="00D429F8" w:rsidRDefault="00B85DCA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华为终端订单履行平台</w:t>
                  </w:r>
                </w:p>
              </w:txbxContent>
            </v:textbox>
          </v:shape>
        </w:pict>
      </w:r>
      <w:r>
        <w:pict>
          <v:shape id="_x0000_s1056" type="#_x0000_t202" style="position:absolute;margin-left:107.6pt;margin-top:451.65pt;width:112.7pt;height:25.5pt;z-index:251660288" o:gfxdata="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lypHrbAAAACwEAAA8AAAAAAAAAAQAgAAAAIgAAAGRycy9kb3ducmV2LnhtbFBLAQIUABQA&#10;AAAIAIdO4kBJQUzHJgIAACoEAAAOAAAAAAAAAAEAIAAAACoBAABkcnMvZTJvRG9jLnhtbFBLBQYA&#10;AAAABgAGAFkBAADCBQAAAAA=&#10;" filled="f" stroked="f" strokeweight=".5pt">
            <v:textbox style="mso-next-textbox:#_x0000_s1056">
              <w:txbxContent>
                <w:p w:rsidR="00D429F8" w:rsidRDefault="00B85DCA">
                  <w:pPr>
                    <w:tabs>
                      <w:tab w:val="left" w:pos="142"/>
                    </w:tabs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201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7</w:t>
                  </w:r>
                  <w:r w:rsidR="003D42B5"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 w:rsidR="003D42B5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0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8</w:t>
                  </w:r>
                  <w:r w:rsidR="003D42B5"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="00B5510A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2019.09</w:t>
                  </w:r>
                </w:p>
              </w:txbxContent>
            </v:textbox>
          </v:shape>
        </w:pict>
      </w:r>
      <w:r>
        <w:pict>
          <v:line id="_x0000_s1055" style="position:absolute;z-index:251672576" from="89.95pt,451.85pt" to="509.95pt,451.85pt" o:gfxdata="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1peC1wAAAAwBAAAPAAAAAAAA&#10;AAEAIAAAACIAAABkcnMvZG93bnJldi54bWxQSwECFAAUAAAACACHTuJA7LeX1toBAACJAwAADgAA&#10;AAAAAAABACAAAAAmAQAAZHJzL2Uyb0RvYy54bWxQSwUGAAAAAAYABgBZAQAAcgUAAAAA&#10;" strokecolor="#404040 [2429]"/>
        </w:pict>
      </w:r>
      <w:r>
        <w:pict>
          <v:shape id="_x0000_s1054" type="#_x0000_t202" style="position:absolute;margin-left:9.05pt;margin-top:437.7pt;width:88.45pt;height:24.85pt;z-index:251670528" o:gfxdata="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ILPStoAAAAKAQAADwAAAAAAAAABACAAAAAiAAAAZHJzL2Rvd25yZXYueG1sUEsBAhQAFAAAAAgA&#10;h07iQCkwQ2kjAgAAKAQAAA4AAAAAAAAAAQAgAAAAKQEAAGRycy9lMm9Eb2MueG1sUEsFBgAAAAAG&#10;AAYAWQEAAL4FAAAAAA==&#10;" filled="f" stroked="f" strokeweight=".5pt">
            <v:textbox style="mso-next-textbox:#_x0000_s1054">
              <w:txbxContent>
                <w:p w:rsidR="00D429F8" w:rsidRDefault="003D42B5">
                  <w:pPr>
                    <w:spacing w:line="360" w:lineRule="exact"/>
                    <w:jc w:val="center"/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  <w:t>经验</w:t>
                  </w:r>
                </w:p>
              </w:txbxContent>
            </v:textbox>
          </v:shape>
        </w:pict>
      </w:r>
      <w:r>
        <w:pict>
          <v:roundrect id="圆角矩形 23" o:spid="_x0000_s1053" style="position:absolute;margin-left:-17.75pt;margin-top:437.7pt;width:116.85pt;height:27.05pt;z-index:-251644928;v-text-anchor:middle" arcsize=".5" o:gfxdata="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5RYjjXAAAACwEAAA8AAAAAAAAA&#10;AQAgAAAAIgAAAGRycy9kb3ducmV2LnhtbFBLAQIUABQAAAAIAIdO4kBSHSqlhAIAANgEAAAOAAAA&#10;AAAAAAEAIAAAACYBAABkcnMvZTJvRG9jLnhtbFBLBQYAAAAABgAGAFkBAAAcBgAAAAA=&#10;" fillcolor="#404040 [2429]" stroked="f" strokeweight="2pt"/>
        </w:pict>
      </w:r>
      <w:r>
        <w:pict>
          <v:shape id="_x0000_s1051" style="position:absolute;margin-left:-9.6pt;margin-top:172.2pt;width:11.15pt;height:21.3pt;z-index:251678720;v-text-anchor:middle" coordsize="3389,6457" o:spt="100" o:gfxdata="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BuYWj32gAAAAkBAAAPAAAA&#10;AAAAAAEAIAAAACIAAABkcnMvZG93bnJldi54bWxQSwECFAAUAAAACACHTuJAKS4156YLAAAyNwAA&#10;DgAAAAAAAAABACAAAAApAQAAZHJzL2Uyb0RvYy54bWxQSwUGAAAAAAYABgBZAQAAQQ8AAAAA&#10;" adj="0,,0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<v:stroke joinstyle="round"/>
            <v:formulas/>
            <v:path o:connecttype="segments" o:connectlocs="34093545,5969862;33945505,6365384;33464449,7502473;32724376,9171072;31737570,11247551;30824805,12990303;30134037,14189227;29393963,15412869;28616870,16624152;27790430,17810676;26902317,18960166;25977184,20047819;41802807,58969336;0,58969336;16232679,20925416;15258199,19837721;14333108,18675872;13432669,17452231;12593861,16191554;11792115,14906119;11052042,13620683;10361274,12347606;9164797,9986833;8239664,7959789;7585916,6439537;7191227,5487829;7339225,5339482;8054646,4733862;8844107,4103524;9880218,3386632;11126041,2632665;12581535,1866338;13395649,1520293;14234415,1174206;15134854,877555;16072313,605620;17059077,370804;18070536,185381;19131341,61793;20216840,0;21339275,12358;22511100,98870;23707576,271934;24916379,531468;26174570,877555;27445046,1334870;28740215,1903415;30060038,2583230;31404512,3386632;32761355,4325981;34142849,5401318" o:connectangles="0,0,0,0,0,0,0,0,0,0,0,0,0,0,0,0,0,0,0,0,0,0,0,0,0,0,0,0,0,0,0,0,0,0,0,0,0,0,0,0,0,0,0,0,0,0,0,0,0,0,0"/>
          </v:shape>
        </w:pict>
      </w:r>
      <w:r>
        <w:pict>
          <v:shape id="_x0000_s1048" type="#_x0000_t202" style="position:absolute;margin-left:384.2pt;margin-top:184.4pt;width:134.9pt;height:25.5pt;z-index:251658240" o:gfxdata="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VA30/dAAAADAEAAA8AAAAAAAAAAQAgAAAAIgAAAGRycy9kb3ducmV2LnhtbFBLAQIUABQA&#10;AAAIAIdO4kC0SOmUJAIAACoEAAAOAAAAAAAAAAEAIAAAACwBAABkcnMvZTJvRG9jLnhtbFBLBQYA&#10;AAAABgAGAFkBAADCBQAAAAA=&#10;" filled="f" stroked="f" strokeweight=".5pt">
            <v:textbox style="mso-next-textbox:#_x0000_s1048"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Java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开发工程师</w:t>
                  </w:r>
                </w:p>
                <w:p w:rsidR="005B5680" w:rsidRDefault="005B5680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D429F8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47" type="#_x0000_t202" style="position:absolute;margin-left:220.15pt;margin-top:184.1pt;width:154.65pt;height:25.5pt;z-index:251675648" o:gfxdata="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fwPq3QAAAAsBAAAPAAAAAAAAAAEAIAAAACIAAABkcnMvZG93bnJldi54bWxQSwECFAAU&#10;AAAACACHTuJA9AdfmSUCAAAoBAAADgAAAAAAAAABACAAAAAsAQAAZHJzL2Uyb0RvYy54bWxQSwUG&#10;AAAAAAYABgBZAQAAwwUAAAAA&#10;" filled="f" stroked="f" strokeweight=".5pt">
            <v:textbox style="mso-next-textbox:#_x0000_s1047"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珠海市旗云科技有限公司</w:t>
                  </w:r>
                </w:p>
              </w:txbxContent>
            </v:textbox>
          </v:shape>
        </w:pict>
      </w:r>
      <w:r>
        <w:pict>
          <v:line id="_x0000_s1045" style="position:absolute;z-index:251633664" from="99.6pt,183.85pt" to="519.6pt,183.85pt" o:gfxdata="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nFmjrYAAAADAEAAA8AAAAAAAAA&#10;AQAgAAAAIgAAAGRycy9kb3ducmV2LnhtbFBLAQIUABQAAAAIAIdO4kDaClG/2AEAAIcDAAAOAAAA&#10;AAAAAAEAIAAAACcBAABkcnMvZTJvRG9jLnhtbFBLBQYAAAAABgAGAFkBAABxBQAAAAA=&#10;" strokecolor="#404040 [2429]"/>
        </w:pict>
      </w:r>
      <w:r>
        <w:pict>
          <v:roundrect id="_x0000_s1044" style="position:absolute;margin-left:-16pt;margin-top:169.2pt;width:116.85pt;height:27.05pt;z-index:-251683840;v-text-anchor:middle" arcsize=".5" o:gfxdata="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9ZK1DXAAAACwEAAA8AAAAAAAAAAQAg&#10;AAAAIgAAAGRycy9kb3ducmV2LnhtbFBLAQIUABQAAAAIAIdO4kDUr6AWgQIAANgEAAAOAAAAAAAA&#10;AAEAIAAAACYBAABkcnMvZTJvRG9jLnhtbFBLBQYAAAAABgAGAFkBAAAZBgAAAAA=&#10;" fillcolor="#404040 [2429]" stroked="f" strokeweight="2pt"/>
        </w:pict>
      </w:r>
      <w:r>
        <w:pict>
          <v:shape id="_x0000_s1043" type="#_x0000_t202" style="position:absolute;margin-left:220.65pt;margin-top:141.05pt;width:139.2pt;height:25.5pt;z-index:251636736" o:gfxdata="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Pcrd3AAAAAsBAAAPAAAAAAAAAAEAIAAAACIAAABkcnMvZG93bnJldi54bWxQSwECFAAU&#10;AAAACACHTuJAACxeoCYCAAAqBAAADgAAAAAAAAABACAAAAArAQAAZHJzL2Uyb0RvYy54bWxQSwUG&#10;AAAAAAYABgBZAQAAwwUAAAAA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湖北水利水电职业技术学院</w:t>
                  </w:r>
                </w:p>
              </w:txbxContent>
            </v:textbox>
          </v:shape>
        </w:pict>
      </w:r>
      <w:r>
        <w:pict>
          <v:shape id="_x0000_s1042" type="#_x0000_t202" style="position:absolute;margin-left:384.95pt;margin-top:141.7pt;width:102.4pt;height:25.5pt;z-index:251638784" o:gfxdata="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a0WljdAAAACwEAAA8AAAAAAAAAAQAgAAAAIgAAAGRycy9kb3ducmV2LnhtbFBLAQIU&#10;ABQAAAAIAIdO4kCN4REoJwIAACoEAAAOAAAAAAAAAAEAIAAAACwBAABkcnMvZTJvRG9jLnhtbFBL&#10;BQYAAAAABgAGAFkBAADFBQAAAAA=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水利水电建筑工程</w:t>
                  </w:r>
                </w:p>
              </w:txbxContent>
            </v:textbox>
          </v:shape>
        </w:pict>
      </w:r>
      <w:r>
        <w:pict>
          <v:shape id="_x0000_s1041" type="#_x0000_t202" style="position:absolute;margin-left:115.4pt;margin-top:141.7pt;width:94.1pt;height:25.5pt;z-index:251635712" o:gfxdata="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3+k8tsAAAALAQAADwAAAAAAAAABACAAAAAiAAAAZHJzL2Rvd25yZXYueG1sUEsBAhQAFAAA&#10;AAgAh07iQF/OjB0lAgAAKgQAAA4AAAAAAAAAAQAgAAAAKgEAAGRycy9lMm9Eb2MueG1sUEsFBgAA&#10;AAAGAAYAWQEAAMEFAAAAAA==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ind w:leftChars="-100" w:left="-21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2009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.9-201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.6</w:t>
                  </w:r>
                </w:p>
              </w:txbxContent>
            </v:textbox>
          </v:shape>
        </w:pict>
      </w:r>
      <w:r w:rsidR="003D42B5">
        <w:br w:type="page"/>
      </w:r>
      <w:r>
        <w:lastRenderedPageBreak/>
        <w:pict>
          <v:shape id="_x0000_s1040" type="#_x0000_t202" style="position:absolute;margin-left:202.4pt;margin-top:-7.1pt;width:170.55pt;height:25.5pt;z-index:251683840" o:gfxdata="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5qX/TcAAAACgEAAA8AAAAAAAAAAQAgAAAAIgAAAGRycy9kb3ducmV2LnhtbFBLAQIUABQA&#10;AAAIAIdO4kCFFuvsJQIAACgEAAAOAAAAAAAAAAEAIAAAACsBAABkcnMvZTJvRG9jLnhtbFBLBQYA&#10;AAAABgAGAFkBAADCBQAAAAA=&#10;" filled="f" stroked="f" strokeweight=".5pt">
            <v:textbox>
              <w:txbxContent>
                <w:p w:rsidR="00B85DCA" w:rsidRDefault="00B85DCA" w:rsidP="00B85DCA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美宜家</w:t>
                  </w:r>
                </w:p>
                <w:p w:rsidR="00D429F8" w:rsidRDefault="00D429F8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39" type="#_x0000_t202" style="position:absolute;margin-left:92.8pt;margin-top:-6.3pt;width:109.55pt;height:25.5pt;z-index:251645952" o:gfxdata="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gZuMfbAAAACgEAAA8AAAAAAAAAAQAgAAAAIgAAAGRycy9kb3ducmV2LnhtbFBLAQIUABQAAAAI&#10;AIdO4kDzTpKiIwIAACgEAAAOAAAAAAAAAAEAIAAAACoBAABkcnMvZTJvRG9jLnhtbFBLBQYAAAAA&#10;BgAGAFkBAAC/BQAAAAA=&#10;" filled="f" stroked="f" strokeweight=".5pt">
            <v:textbox>
              <w:txbxContent>
                <w:p w:rsidR="00D429F8" w:rsidRDefault="003D42B5">
                  <w:pPr>
                    <w:tabs>
                      <w:tab w:val="left" w:pos="142"/>
                    </w:tabs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201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6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08</w:t>
                  </w:r>
                  <w:r w:rsidR="00B85DCA"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-201</w:t>
                  </w:r>
                  <w:r w:rsidR="00B85DCA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="00B85DCA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07</w:t>
                  </w:r>
                </w:p>
                <w:p w:rsidR="00D429F8" w:rsidRDefault="00D429F8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D42B5">
        <w:rPr>
          <w:rFonts w:hint="eastAsia"/>
        </w:rPr>
        <w:t xml:space="preserve">                                </w:t>
      </w:r>
    </w:p>
    <w:p w:rsidR="00D429F8" w:rsidRDefault="00011836">
      <w:pPr>
        <w:tabs>
          <w:tab w:val="left" w:pos="2205"/>
          <w:tab w:val="left" w:pos="2415"/>
          <w:tab w:val="left" w:pos="2625"/>
        </w:tabs>
        <w:adjustRightInd w:val="0"/>
        <w:snapToGrid w:val="0"/>
        <w:ind w:leftChars="945" w:left="1984"/>
      </w:pPr>
      <w:r>
        <w:pict>
          <v:shape id="_x0000_s1038" type="#_x0000_t202" style="position:absolute;left:0;text-align:left;margin-left:97.4pt;margin-top:6.15pt;width:411pt;height:262.25pt;z-index:251650048" o:gfxdata="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G78qNoAAAALAQAADwAAAAAAAAABACAAAAAiAAAAZHJzL2Rvd25yZXYueG1sUEsBAhQAFAAA&#10;AAgAh07iQJ/MGm4mAgAAKQQAAA4AAAAAAAAAAQAgAAAAKQEAAGRycy9lMm9Eb2MueG1sUEsFBgAA&#10;AAAGAAYAWQEAAMEFAAAAAA==&#10;" filled="f" stroked="f" strokeweight=".5pt">
            <v:textbox>
              <w:txbxContent>
                <w:p w:rsidR="00B85DCA" w:rsidRDefault="00B85DCA" w:rsidP="00B85DCA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项目简介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>: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  <w:p w:rsidR="00B85DCA" w:rsidRDefault="00B85DCA" w:rsidP="00B85DCA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美宜家网上商城,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致力于为用户打造一个美丽温馨的家庭环境,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首页的界面功能齐全.层次分明.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后台包含商品管理、活动管理、订单管理、类目管理、客户管理等,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简单明了,易于操作,很大程度上分担了人工的压力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首页包括个人中心,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购物车,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商品详情页（静态化）,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提交订单页,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支付页面等模块构成.对用户而言,可以随时随地的网上交易,使用户更容易的接触我们.</w:t>
                  </w:r>
                </w:p>
                <w:p w:rsidR="00B85DCA" w:rsidRDefault="00B85DCA" w:rsidP="00B85DCA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B85DCA" w:rsidRDefault="00B85DCA" w:rsidP="00B85DCA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B85DCA" w:rsidRDefault="00B85DCA" w:rsidP="00B85DCA">
                  <w:pPr>
                    <w:pStyle w:val="10"/>
                    <w:spacing w:line="360" w:lineRule="exact"/>
                    <w:ind w:firstLineChars="0" w:firstLine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责任</w:t>
                  </w:r>
                  <w:r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  <w:t>描述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</w:p>
                <w:p w:rsidR="00B85DCA" w:rsidRDefault="00B85DCA" w:rsidP="00B85DCA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后台商品管理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实现了对商品的添加等操作,使用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kindEditor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编辑器对商品图片上传功能进行包装,运用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FastDFS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图片服务器对图片进行管理.</w:t>
                  </w:r>
                </w:p>
                <w:p w:rsidR="00B85DCA" w:rsidRDefault="00B85DCA" w:rsidP="00B85DCA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全文检索功能</w:t>
                  </w:r>
                  <w:r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实现了首页商品搜索功能,使用了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solr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搭建集群的方式,运用IK分词器对关键字进行设置,并且参与了在Linux系统服务器上搭建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solr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集群的工作.</w:t>
                  </w:r>
                </w:p>
                <w:p w:rsidR="00B85DCA" w:rsidRDefault="00B85DCA" w:rsidP="00B85DCA">
                  <w:pPr>
                    <w:pStyle w:val="10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高并发、服务器荷载解决:采用搭建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reids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集群的方式解决,经测试可以承受2000的并发量,参与了在Linux系统服务器上搭建</w:t>
                  </w:r>
                  <w:proofErr w:type="spellStart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redis</w:t>
                  </w:r>
                  <w:proofErr w:type="spellEnd"/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集群的工作.</w:t>
                  </w:r>
                </w:p>
                <w:p w:rsidR="00D429F8" w:rsidRPr="00B85DCA" w:rsidRDefault="00D429F8" w:rsidP="00B85DC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pict>
          <v:rect id="_x0000_s1037" style="position:absolute;left:0;text-align:left;margin-left:-35.7pt;margin-top:-36pt;width:49.75pt;height:841.9pt;z-index:251661312;v-text-anchor:middle" o:gfxdata="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Pk7Qc1QAAAAsB&#10;AAAPAAAAAAAAAAEAIAAAACIAAABkcnMvZG93bnJldi54bWxQSwECFAAUAAAACACHTuJA6FS3dVcC&#10;AACOBAAADgAAAAAAAAABACAAAAAkAQAAZHJzL2Uyb0RvYy54bWxQSwUGAAAAAAYABgBZAQAA7QUA&#10;AAAA&#10;" fillcolor="#0d0d0d" stroked="f" strokeweight="2pt">
            <v:fill opacity="32896f"/>
          </v:rect>
        </w:pict>
      </w:r>
      <w:r>
        <w:pict>
          <v:shape id="_x0000_s1036" type="#_x0000_t202" style="position:absolute;left:0;text-align:left;margin-left:-27.05pt;margin-top:15.7pt;width:40.85pt;height:118.25pt;z-index:251664384" o:gfxdata="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jpaKo2QAAAAkBAAAPAAAAAAAAAAEAIAAAACIAAABkcnMvZG93bnJldi54bWxQSwEC&#10;FAAUAAAACACHTuJAMxdHPSwCAAAuBAAADgAAAAAAAAABACAAAAAoAQAAZHJzL2Uyb0RvYy54bWxQ&#10;SwUGAAAAAAYABgBZAQAAxgUAAAAA&#10;" filled="f" stroked="f" strokeweight=".5pt">
            <v:textbox style="layout-flow:vertical-ideographic">
              <w:txbxContent>
                <w:p w:rsidR="00D429F8" w:rsidRDefault="003D42B5">
                  <w:pPr>
                    <w:spacing w:line="600" w:lineRule="exact"/>
                    <w:jc w:val="left"/>
                    <w:rPr>
                      <w:rFonts w:ascii="微软雅黑" w:hAnsi="微软雅黑"/>
                      <w:b/>
                      <w:color w:val="A6A6A6" w:themeColor="background1" w:themeShade="A6"/>
                      <w:sz w:val="44"/>
                      <w:szCs w:val="48"/>
                    </w:rPr>
                  </w:pPr>
                  <w:r>
                    <w:rPr>
                      <w:rFonts w:ascii="微软雅黑" w:hAnsi="微软雅黑"/>
                      <w:b/>
                      <w:color w:val="A6A6A6" w:themeColor="background1" w:themeShade="A6"/>
                      <w:sz w:val="44"/>
                      <w:szCs w:val="48"/>
                    </w:rPr>
                    <w:t>RESUME</w:t>
                  </w:r>
                </w:p>
              </w:txbxContent>
            </v:textbox>
          </v:shape>
        </w:pict>
      </w:r>
      <w:r>
        <w:pict>
          <v:rect id="_x0000_s1035" style="position:absolute;left:0;text-align:left;margin-left:-36.8pt;margin-top:-36pt;width:50.5pt;height:841.9pt;z-index:251648000;v-text-anchor:middle" o:gfxdata="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X05F/ZAAAACwEAAA8AAAAAAAAAAQAgAAAAIgAAAGRycy9kb3ducmV2LnhtbFBLAQIUABQA&#10;AAAIAIdO4kBooQ3sYQIAAKYEAAAOAAAAAAAAAAEAIAAAACgBAABkcnMvZTJvRG9jLnhtbFBLBQYA&#10;AAAABgAGAFkBAAD7BQAAAAA=&#10;" fillcolor="#404040 [2429]" stroked="f" strokeweight="2pt"/>
        </w:pict>
      </w:r>
    </w:p>
    <w:p w:rsidR="00D429F8" w:rsidRDefault="00011836">
      <w:pPr>
        <w:tabs>
          <w:tab w:val="left" w:pos="1985"/>
          <w:tab w:val="left" w:pos="2415"/>
        </w:tabs>
        <w:adjustRightInd w:val="0"/>
        <w:snapToGrid w:val="0"/>
      </w:pPr>
      <w:r>
        <w:pict>
          <v:shape id="_x0000_s1034" type="#_x0000_t202" style="position:absolute;left:0;text-align:left;margin-left:106.1pt;margin-top:589.9pt;width:411pt;height:87.05pt;z-index:251682816" o:gfxdata="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5mf490AAAAOAQAADwAAAAAAAAABACAAAAAiAAAAZHJzL2Rvd25yZXYueG1sUEsB&#10;AhQAFAAAAAgAh07iQNPIhjUpAgAAKwQAAA4AAAAAAAAAAQAgAAAALAEAAGRycy9lMm9Eb2MueG1s&#10;UEsFBgAAAAAGAAYAWQEAAMcFAAAAAA==&#10;" filled="f" stroked="f" strokeweight=".5pt">
            <v:textbox>
              <w:txbxContent>
                <w:p w:rsidR="00D429F8" w:rsidRDefault="003D42B5" w:rsidP="00400364">
                  <w:pPr>
                    <w:pStyle w:val="10"/>
                    <w:spacing w:line="360" w:lineRule="exact"/>
                    <w:ind w:firstLineChars="0" w:firstLine="400"/>
                    <w:jc w:val="left"/>
                    <w:rPr>
                      <w:rFonts w:ascii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本人有</w:t>
                  </w:r>
                  <w:r w:rsidR="00900416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三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年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半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开发经验,</w:t>
                  </w:r>
                  <w:r w:rsidR="00400364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在项目组担任核心开发人员的角色，能够主动承担</w:t>
                  </w:r>
                  <w:r w:rsidR="00B85DCA"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业务逻辑复杂的任务需求，具有良好的沟通技巧，能够与同事进行技术上的交流，相互学习</w:t>
                  </w:r>
                  <w:r>
                    <w:rPr>
                      <w:rFonts w:ascii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9.65pt;margin-top:300.9pt;width:411pt;height:261.6pt;z-index:251680768" o:gfxdata="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/XuXHcAAAADQEAAA8AAAAAAAAAAQAgAAAAIgAAAGRycy9kb3ducmV2LnhtbFBLAQIU&#10;ABQAAAAIAIdO4kDyZQEnKAIAACkEAAAOAAAAAAAAAAEAIAAAACsBAABkcnMvZTJvRG9jLnhtbFBL&#10;BQYAAAAABgAGAFkBAADFBQAAAAA=&#10;" filled="f" stroked="f" strokeweight=".5pt">
            <v:textbox>
              <w:txbxContent>
                <w:p w:rsidR="00D429F8" w:rsidRDefault="003D42B5">
                  <w:pPr>
                    <w:pStyle w:val="2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项目简介</w:t>
                  </w: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</w:p>
                <w:p w:rsidR="00D429F8" w:rsidRDefault="003D42B5">
                  <w:pPr>
                    <w:pStyle w:val="2"/>
                    <w:spacing w:line="360" w:lineRule="exact"/>
                    <w:ind w:firstLineChars="0" w:firstLine="40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鲜得好海鲜仓库管理系统解决了库存的进,销,存等一系列操作流程中的数据信息处理问题,提供了一系列的数据分析,帮助经营者合理调配资金和资源,从而调整经营环节的运作节奏.它全面应用将进一步规范业务流程、提高企业管理水平、加速资金流转,进而全面提升企业的经济效益.</w:t>
                  </w:r>
                </w:p>
                <w:p w:rsidR="00D429F8" w:rsidRDefault="00D429F8">
                  <w:pPr>
                    <w:pStyle w:val="2"/>
                    <w:spacing w:line="360" w:lineRule="exact"/>
                    <w:ind w:firstLineChars="0" w:firstLine="40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D429F8">
                  <w:pPr>
                    <w:pStyle w:val="2"/>
                    <w:spacing w:line="360" w:lineRule="exact"/>
                    <w:ind w:firstLineChars="0" w:firstLine="40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D429F8" w:rsidRDefault="003D42B5">
                  <w:pPr>
                    <w:pStyle w:val="2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color w:val="404040" w:themeColor="text1" w:themeTint="BF"/>
                      <w:sz w:val="20"/>
                      <w:szCs w:val="20"/>
                    </w:rPr>
                    <w:t>责任</w:t>
                  </w:r>
                  <w:r>
                    <w:rPr>
                      <w:rFonts w:ascii="微软雅黑" w:eastAsia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  <w:t>描述</w:t>
                  </w: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>:</w:t>
                  </w: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  <w:p w:rsidR="00D429F8" w:rsidRDefault="003D42B5" w:rsidP="005B568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Chars="2" w:left="424" w:firstLineChars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货物入库功能模块: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货物到达站点时,进行信息登记,将签收人、司机姓名、货物编号、货物名称、重量、抵达时间、操作人等信息保存到数据库.</w:t>
                  </w:r>
                </w:p>
                <w:p w:rsidR="00D429F8" w:rsidRDefault="003D42B5" w:rsidP="005B568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Chars="2" w:left="424" w:firstLineChars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货物出库功能模块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货物出库时,记录出库信息,将司机姓名、货物编号、货物名称、重量、出库时间、操作人等信息保存到数据库.</w:t>
                  </w:r>
                </w:p>
                <w:p w:rsidR="00D429F8" w:rsidRDefault="003D42B5" w:rsidP="005B568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Chars="2" w:left="424" w:firstLineChars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完成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>对系统部分功能模块的测试工作</w:t>
                  </w:r>
                </w:p>
                <w:p w:rsidR="00D429F8" w:rsidRDefault="003D42B5" w:rsidP="005B568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Chars="2" w:left="424" w:firstLineChars="0"/>
                    <w:jc w:val="left"/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Arial" w:hint="eastAsia"/>
                      <w:color w:val="404040" w:themeColor="text1" w:themeTint="BF"/>
                      <w:sz w:val="20"/>
                      <w:szCs w:val="20"/>
                    </w:rPr>
                    <w:t>参与编写</w:t>
                  </w:r>
                  <w:r>
                    <w:rPr>
                      <w:rFonts w:ascii="微软雅黑" w:eastAsia="微软雅黑" w:hAnsi="微软雅黑" w:cs="Arial"/>
                      <w:color w:val="404040" w:themeColor="text1" w:themeTint="BF"/>
                      <w:sz w:val="20"/>
                      <w:szCs w:val="20"/>
                    </w:rPr>
                    <w:t>用户操作手册.</w:t>
                  </w:r>
                </w:p>
              </w:txbxContent>
            </v:textbox>
          </v:shape>
        </w:pict>
      </w:r>
      <w:r>
        <w:pict>
          <v:shape id="_x0000_s1032" type="#_x0000_t202" style="position:absolute;left:0;text-align:left;margin-left:97.5pt;margin-top:275.05pt;width:100.95pt;height:24.3pt;z-index:251655168" o:gfxdata="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M1XG3AAAAAsBAAAPAAAAAAAAAAEAIAAAACIAAABkcnMvZG93bnJldi54bWxQSwECFAAU&#10;AAAACACHTuJAIrz51SYCAAAoBAAADgAAAAAAAAABACAAAAArAQAAZHJzL2Uyb0RvYy54bWxQSwUG&#10;AAAAAAYABgBZAQAAwwUAAAAA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201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6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0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3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-201</w:t>
                  </w:r>
                  <w:r w:rsidR="00E751B9"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6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07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219.35pt;margin-top:275.6pt;width:133.9pt;height:25.5pt;z-index:251677696" o:gfxdata="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Kn8T3AAAAAsBAAAPAAAAAAAAAAEAIAAAACIAAABkcnMvZG93bnJldi54bWxQSwECFAAUAAAA&#10;CACHTuJAYGIY7iMCAAAoBAAADgAAAAAAAAABACAAAAArAQAAZHJzL2Uyb0RvYy54bWxQSwUGAAAA&#10;AAYABgBZAQAAwAUAAAAA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jc w:val="left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04040" w:themeColor="text1" w:themeTint="BF"/>
                      <w:sz w:val="20"/>
                      <w:szCs w:val="20"/>
                    </w:rPr>
                    <w:t>鲜得好海鲜仓库</w:t>
                  </w:r>
                  <w:r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管理系统</w:t>
                  </w:r>
                </w:p>
                <w:p w:rsidR="00D429F8" w:rsidRDefault="00D429F8">
                  <w:pPr>
                    <w:spacing w:line="360" w:lineRule="exact"/>
                    <w:jc w:val="left"/>
                    <w:rPr>
                      <w:rFonts w:ascii="微软雅黑" w:hAnsi="微软雅黑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line id="_x0000_s1030" style="position:absolute;left:0;text-align:left;z-index:251679744" from="93.2pt,582.85pt" to="513.2pt,582.85pt" o:gfxdata="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ryennZAAAADgEAAA8AAAAA&#10;AAAAAQAgAAAAIgAAAGRycy9kb3ducmV2LnhtbFBLAQIUABQAAAAIAIdO4kDHFOyn2gEAAIkDAAAO&#10;AAAAAAAAAAEAIAAAACgBAABkcnMvZTJvRG9jLnhtbFBLBQYAAAAABgAGAFkBAAB0BQAAAAA=&#10;" strokecolor="#404040 [2429]"/>
        </w:pict>
      </w:r>
      <w:r>
        <w:pict>
          <v:shape id="_x0000_s1029" style="position:absolute;left:0;text-align:left;margin-left:-10.75pt;margin-top:573.75pt;width:16.9pt;height:21.3pt;z-index:251681792;v-text-anchor:middle" coordsize="1679575,2125662" o:spt="100" o:gfxdata="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<v:stroke joinstyle="round"/>
            <v:formulas/>
            <v:path o:connecttype="segments" o:connectlocs="64977,118801;82467,127812;81522,133096;80431,139429;82540,146161;118028,213765;113229,144749;114574,137873;113119,132227;117192,127233;133991,118004;149372,118837;160680,129947;170425,142397;178570,156222;184897,171675;189405,188794;191914,207721;183988,221727;158789,232476;132355,239388;105084,242356;76213,241053;47669,235154;20362,224839;0,213331;1963,193245;6035,175186;12071,158972;19926,144532;29489,131757;40615,120429;54651,109500;106300,652;118479,3949;129494,9746;138910,17682;146363,27392;151634,38624;154361,51053;154033,65401;149816,79749;142218,92286;131712,102395;116952,110367;106991,112976;96230,113700;84197,112142;73145,108193;63220,102178;54240,93736;46897,82865;42243,70437;40535,56850;41989,43987;46206,32247;52750,21776;61329,12971;71654,6232;83397,1775;96121,0" o:connectangles="0,0,0,0,0,0,0,0,0,0,0,0,0,0,0,0,0,0,0,0,0,0,0,0,0,0,0,0,0,0,0,0,0,0,0,0,0,0,0,0,0,0,0,0,0,0,0,0,0,0,0,0,0,0,0,0,0,0,0,0,0"/>
          </v:shape>
        </w:pict>
      </w:r>
      <w:r>
        <w:pict>
          <v:shape id="_x0000_s1028" type="#_x0000_t202" style="position:absolute;left:0;text-align:left;margin-left:9.75pt;margin-top:570.35pt;width:88.45pt;height:24.85pt;z-index:251662336" o:gfxdata="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RvTOjcAAAADAEAAA8AAAAAAAAAAQAgAAAAIgAAAGRycy9kb3ducmV2LnhtbFBLAQIUABQA&#10;AAAIAIdO4kDZ532BJQIAACoEAAAOAAAAAAAAAAEAIAAAACsBAABkcnMvZTJvRG9jLnhtbFBLBQYA&#10;AAAABgAGAFkBAADCBQAAAAA=&#10;" filled="f" stroked="f" strokeweight=".5pt">
            <v:textbox>
              <w:txbxContent>
                <w:p w:rsidR="00D429F8" w:rsidRDefault="003D42B5">
                  <w:pPr>
                    <w:spacing w:line="360" w:lineRule="exact"/>
                    <w:jc w:val="center"/>
                    <w:rPr>
                      <w:rFonts w:ascii="微软雅黑" w:hAnsi="微软雅黑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30"/>
                      <w:szCs w:val="30"/>
                    </w:rPr>
                    <w:t>自我评价</w:t>
                  </w:r>
                </w:p>
              </w:txbxContent>
            </v:textbox>
          </v:shape>
        </w:pict>
      </w:r>
      <w:r>
        <w:pict>
          <v:roundrect id="圆角矩形 24" o:spid="_x0000_s1027" style="position:absolute;left:0;text-align:left;margin-left:-18.6pt;margin-top:570.55pt;width:116.85pt;height:27.05pt;z-index:251653120;v-text-anchor:middle" arcsize=".5" o:gfxdata="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R/Mp1wAAAA0BAAAPAAAAAAAA&#10;AAEAIAAAACIAAABkcnMvZG93bnJldi54bWxQSwECFAAUAAAACACHTuJAhZAsQYUCAADZBAAADgAA&#10;AAAAAAABACAAAAAmAQAAZHJzL2Uyb0RvYy54bWxQSwUGAAAAAAYABgBZAQAAHQYAAAAA&#10;" fillcolor="#404040 [2429]" stroked="f" strokeweight="2pt"/>
        </w:pict>
      </w:r>
    </w:p>
    <w:sectPr w:rsidR="00D429F8" w:rsidSect="00D429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285" w:rsidRDefault="003F3285" w:rsidP="005B5680">
      <w:r>
        <w:separator/>
      </w:r>
    </w:p>
  </w:endnote>
  <w:endnote w:type="continuationSeparator" w:id="0">
    <w:p w:rsidR="003F3285" w:rsidRDefault="003F3285" w:rsidP="005B5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F95B43C2-96F0-4A9D-B18A-022E16757C76}"/>
    <w:embedBold r:id="rId2" w:subsetted="1" w:fontKey="{D8444DE4-121A-4154-8547-F5EBFDEE278A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285" w:rsidRDefault="003F3285" w:rsidP="005B5680">
      <w:r>
        <w:separator/>
      </w:r>
    </w:p>
  </w:footnote>
  <w:footnote w:type="continuationSeparator" w:id="0">
    <w:p w:rsidR="003F3285" w:rsidRDefault="003F3285" w:rsidP="005B5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7490"/>
    <w:multiLevelType w:val="multilevel"/>
    <w:tmpl w:val="21B6749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CE73FC"/>
    <w:multiLevelType w:val="multilevel"/>
    <w:tmpl w:val="3FCE73F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152D23"/>
    <w:multiLevelType w:val="multilevel"/>
    <w:tmpl w:val="40152D2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embedSystemFonts/>
  <w:saveSubsetFonts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11F"/>
    <w:rsid w:val="00003D41"/>
    <w:rsid w:val="000103D5"/>
    <w:rsid w:val="00011836"/>
    <w:rsid w:val="00012010"/>
    <w:rsid w:val="000138B6"/>
    <w:rsid w:val="00020313"/>
    <w:rsid w:val="00021E85"/>
    <w:rsid w:val="00024DD4"/>
    <w:rsid w:val="00027ED5"/>
    <w:rsid w:val="00033B00"/>
    <w:rsid w:val="00034BDF"/>
    <w:rsid w:val="00040AB0"/>
    <w:rsid w:val="00050DD0"/>
    <w:rsid w:val="0005767C"/>
    <w:rsid w:val="0005773F"/>
    <w:rsid w:val="00066867"/>
    <w:rsid w:val="00071120"/>
    <w:rsid w:val="000A15E2"/>
    <w:rsid w:val="000A477B"/>
    <w:rsid w:val="000B2B55"/>
    <w:rsid w:val="000B7624"/>
    <w:rsid w:val="000E1738"/>
    <w:rsid w:val="000F2ADD"/>
    <w:rsid w:val="00100AFF"/>
    <w:rsid w:val="001119ED"/>
    <w:rsid w:val="00114C31"/>
    <w:rsid w:val="001357FD"/>
    <w:rsid w:val="00135EE5"/>
    <w:rsid w:val="00137677"/>
    <w:rsid w:val="00145B27"/>
    <w:rsid w:val="00145F04"/>
    <w:rsid w:val="00146A39"/>
    <w:rsid w:val="0016204C"/>
    <w:rsid w:val="00166624"/>
    <w:rsid w:val="00181E1E"/>
    <w:rsid w:val="001864CD"/>
    <w:rsid w:val="0019746D"/>
    <w:rsid w:val="001A2A90"/>
    <w:rsid w:val="001B4083"/>
    <w:rsid w:val="001B565B"/>
    <w:rsid w:val="001B59B5"/>
    <w:rsid w:val="001B6EAB"/>
    <w:rsid w:val="001C2C92"/>
    <w:rsid w:val="001C38A3"/>
    <w:rsid w:val="001C4601"/>
    <w:rsid w:val="001D3332"/>
    <w:rsid w:val="001D355C"/>
    <w:rsid w:val="001E3356"/>
    <w:rsid w:val="001E7976"/>
    <w:rsid w:val="001F0D97"/>
    <w:rsid w:val="001F1C74"/>
    <w:rsid w:val="001F4C86"/>
    <w:rsid w:val="001F5B46"/>
    <w:rsid w:val="00201E48"/>
    <w:rsid w:val="00211176"/>
    <w:rsid w:val="002257D6"/>
    <w:rsid w:val="0023621C"/>
    <w:rsid w:val="002433B5"/>
    <w:rsid w:val="00263D78"/>
    <w:rsid w:val="002675DE"/>
    <w:rsid w:val="0027617A"/>
    <w:rsid w:val="002957EF"/>
    <w:rsid w:val="00296B1F"/>
    <w:rsid w:val="002A02CC"/>
    <w:rsid w:val="002A6755"/>
    <w:rsid w:val="002D6B81"/>
    <w:rsid w:val="0030474D"/>
    <w:rsid w:val="00307E39"/>
    <w:rsid w:val="00313FD8"/>
    <w:rsid w:val="003150B6"/>
    <w:rsid w:val="00322A34"/>
    <w:rsid w:val="003236D6"/>
    <w:rsid w:val="00327BFC"/>
    <w:rsid w:val="00331423"/>
    <w:rsid w:val="0033497C"/>
    <w:rsid w:val="0035048B"/>
    <w:rsid w:val="00352AE7"/>
    <w:rsid w:val="00355330"/>
    <w:rsid w:val="00361081"/>
    <w:rsid w:val="003666FA"/>
    <w:rsid w:val="003714AE"/>
    <w:rsid w:val="003829A9"/>
    <w:rsid w:val="00383136"/>
    <w:rsid w:val="00393A8A"/>
    <w:rsid w:val="00397273"/>
    <w:rsid w:val="003A597D"/>
    <w:rsid w:val="003A754D"/>
    <w:rsid w:val="003B66A5"/>
    <w:rsid w:val="003C11A8"/>
    <w:rsid w:val="003C5411"/>
    <w:rsid w:val="003C5B00"/>
    <w:rsid w:val="003D42B5"/>
    <w:rsid w:val="003D53A2"/>
    <w:rsid w:val="003D646D"/>
    <w:rsid w:val="003D68EB"/>
    <w:rsid w:val="003F2386"/>
    <w:rsid w:val="003F3285"/>
    <w:rsid w:val="00400364"/>
    <w:rsid w:val="004008C0"/>
    <w:rsid w:val="004039A2"/>
    <w:rsid w:val="00406A77"/>
    <w:rsid w:val="00414D9E"/>
    <w:rsid w:val="004264B5"/>
    <w:rsid w:val="00433404"/>
    <w:rsid w:val="00434071"/>
    <w:rsid w:val="004447F5"/>
    <w:rsid w:val="004524D1"/>
    <w:rsid w:val="004615A7"/>
    <w:rsid w:val="00461F81"/>
    <w:rsid w:val="00462376"/>
    <w:rsid w:val="00465FA2"/>
    <w:rsid w:val="00483226"/>
    <w:rsid w:val="00487CEA"/>
    <w:rsid w:val="004A16E8"/>
    <w:rsid w:val="004A3A12"/>
    <w:rsid w:val="004A5A0D"/>
    <w:rsid w:val="004A675C"/>
    <w:rsid w:val="004B720B"/>
    <w:rsid w:val="004C10D6"/>
    <w:rsid w:val="004D6A43"/>
    <w:rsid w:val="004E11AF"/>
    <w:rsid w:val="004F0F87"/>
    <w:rsid w:val="004F6A02"/>
    <w:rsid w:val="004F75C6"/>
    <w:rsid w:val="0051286E"/>
    <w:rsid w:val="00513FA9"/>
    <w:rsid w:val="005217A7"/>
    <w:rsid w:val="00522DBD"/>
    <w:rsid w:val="00526F93"/>
    <w:rsid w:val="0053077D"/>
    <w:rsid w:val="005311C9"/>
    <w:rsid w:val="005379ED"/>
    <w:rsid w:val="00553D99"/>
    <w:rsid w:val="00557EDC"/>
    <w:rsid w:val="00563452"/>
    <w:rsid w:val="00565F88"/>
    <w:rsid w:val="0056620D"/>
    <w:rsid w:val="00571E1B"/>
    <w:rsid w:val="005734FC"/>
    <w:rsid w:val="005745D8"/>
    <w:rsid w:val="00583AF7"/>
    <w:rsid w:val="0059752C"/>
    <w:rsid w:val="005B40C2"/>
    <w:rsid w:val="005B4768"/>
    <w:rsid w:val="005B5680"/>
    <w:rsid w:val="005B7681"/>
    <w:rsid w:val="005B7E66"/>
    <w:rsid w:val="005C0EB3"/>
    <w:rsid w:val="005C122C"/>
    <w:rsid w:val="005C288E"/>
    <w:rsid w:val="005C3A11"/>
    <w:rsid w:val="005C552E"/>
    <w:rsid w:val="005D1789"/>
    <w:rsid w:val="006314A6"/>
    <w:rsid w:val="00640832"/>
    <w:rsid w:val="006436D7"/>
    <w:rsid w:val="00643970"/>
    <w:rsid w:val="00653794"/>
    <w:rsid w:val="00653828"/>
    <w:rsid w:val="006734A4"/>
    <w:rsid w:val="006759CD"/>
    <w:rsid w:val="006765C3"/>
    <w:rsid w:val="00682CDF"/>
    <w:rsid w:val="00684A1D"/>
    <w:rsid w:val="006922FB"/>
    <w:rsid w:val="00694DFC"/>
    <w:rsid w:val="00697231"/>
    <w:rsid w:val="00697507"/>
    <w:rsid w:val="006A3E6F"/>
    <w:rsid w:val="006A544B"/>
    <w:rsid w:val="006A771C"/>
    <w:rsid w:val="006B4C9F"/>
    <w:rsid w:val="006C10D2"/>
    <w:rsid w:val="006C4EC9"/>
    <w:rsid w:val="006D2F86"/>
    <w:rsid w:val="006D4946"/>
    <w:rsid w:val="006D72BB"/>
    <w:rsid w:val="006E4ADF"/>
    <w:rsid w:val="006E5915"/>
    <w:rsid w:val="006F2838"/>
    <w:rsid w:val="006F567F"/>
    <w:rsid w:val="006F66C4"/>
    <w:rsid w:val="00720011"/>
    <w:rsid w:val="007318E2"/>
    <w:rsid w:val="00731FAC"/>
    <w:rsid w:val="00735052"/>
    <w:rsid w:val="00743166"/>
    <w:rsid w:val="0075053B"/>
    <w:rsid w:val="00756EE4"/>
    <w:rsid w:val="00762B25"/>
    <w:rsid w:val="00766651"/>
    <w:rsid w:val="007704C3"/>
    <w:rsid w:val="007706BA"/>
    <w:rsid w:val="007719C0"/>
    <w:rsid w:val="0077420C"/>
    <w:rsid w:val="00776A7A"/>
    <w:rsid w:val="00787583"/>
    <w:rsid w:val="00792581"/>
    <w:rsid w:val="00792E72"/>
    <w:rsid w:val="00794B9E"/>
    <w:rsid w:val="007A2133"/>
    <w:rsid w:val="007A24A8"/>
    <w:rsid w:val="007A5A74"/>
    <w:rsid w:val="007B1C07"/>
    <w:rsid w:val="007C06F6"/>
    <w:rsid w:val="007C2300"/>
    <w:rsid w:val="007C28A6"/>
    <w:rsid w:val="007D0B55"/>
    <w:rsid w:val="008017AF"/>
    <w:rsid w:val="00804E33"/>
    <w:rsid w:val="00807396"/>
    <w:rsid w:val="008073EA"/>
    <w:rsid w:val="008076F2"/>
    <w:rsid w:val="00813FB7"/>
    <w:rsid w:val="00815246"/>
    <w:rsid w:val="0081565E"/>
    <w:rsid w:val="00823AFC"/>
    <w:rsid w:val="008248B6"/>
    <w:rsid w:val="0082702B"/>
    <w:rsid w:val="008443AE"/>
    <w:rsid w:val="00852066"/>
    <w:rsid w:val="00852C1A"/>
    <w:rsid w:val="00853E7F"/>
    <w:rsid w:val="0085417A"/>
    <w:rsid w:val="00856010"/>
    <w:rsid w:val="00863ABB"/>
    <w:rsid w:val="008643B1"/>
    <w:rsid w:val="008750E3"/>
    <w:rsid w:val="00875EAF"/>
    <w:rsid w:val="008814C7"/>
    <w:rsid w:val="0089146D"/>
    <w:rsid w:val="0089709D"/>
    <w:rsid w:val="008A3B8A"/>
    <w:rsid w:val="008A3FEC"/>
    <w:rsid w:val="008C3C5D"/>
    <w:rsid w:val="008C7499"/>
    <w:rsid w:val="008C7557"/>
    <w:rsid w:val="008D0ACA"/>
    <w:rsid w:val="008D27A6"/>
    <w:rsid w:val="008D5CFB"/>
    <w:rsid w:val="008E3D69"/>
    <w:rsid w:val="008F7D17"/>
    <w:rsid w:val="00900416"/>
    <w:rsid w:val="00911736"/>
    <w:rsid w:val="00912C41"/>
    <w:rsid w:val="009203B4"/>
    <w:rsid w:val="00921872"/>
    <w:rsid w:val="00923016"/>
    <w:rsid w:val="0092591B"/>
    <w:rsid w:val="009352FB"/>
    <w:rsid w:val="0093682A"/>
    <w:rsid w:val="00970983"/>
    <w:rsid w:val="00981641"/>
    <w:rsid w:val="00984FBE"/>
    <w:rsid w:val="00985F92"/>
    <w:rsid w:val="009872F7"/>
    <w:rsid w:val="009A3061"/>
    <w:rsid w:val="009C366C"/>
    <w:rsid w:val="009D25FE"/>
    <w:rsid w:val="009D6057"/>
    <w:rsid w:val="009E0C2A"/>
    <w:rsid w:val="009F7C4F"/>
    <w:rsid w:val="00A0705D"/>
    <w:rsid w:val="00A07881"/>
    <w:rsid w:val="00A13A8E"/>
    <w:rsid w:val="00A2143F"/>
    <w:rsid w:val="00A228D0"/>
    <w:rsid w:val="00A242EA"/>
    <w:rsid w:val="00A24A7B"/>
    <w:rsid w:val="00A26540"/>
    <w:rsid w:val="00A26FC6"/>
    <w:rsid w:val="00A5266B"/>
    <w:rsid w:val="00A702BF"/>
    <w:rsid w:val="00A72448"/>
    <w:rsid w:val="00A73BF1"/>
    <w:rsid w:val="00A77E33"/>
    <w:rsid w:val="00A82FBD"/>
    <w:rsid w:val="00A941D2"/>
    <w:rsid w:val="00AA02A1"/>
    <w:rsid w:val="00AB760C"/>
    <w:rsid w:val="00AC3928"/>
    <w:rsid w:val="00AD3779"/>
    <w:rsid w:val="00AE3D01"/>
    <w:rsid w:val="00AE5984"/>
    <w:rsid w:val="00AE5B76"/>
    <w:rsid w:val="00AE712A"/>
    <w:rsid w:val="00AF0252"/>
    <w:rsid w:val="00AF4C69"/>
    <w:rsid w:val="00B067C8"/>
    <w:rsid w:val="00B118DE"/>
    <w:rsid w:val="00B149AD"/>
    <w:rsid w:val="00B31A69"/>
    <w:rsid w:val="00B3529C"/>
    <w:rsid w:val="00B401D3"/>
    <w:rsid w:val="00B53B3B"/>
    <w:rsid w:val="00B5510A"/>
    <w:rsid w:val="00B63E06"/>
    <w:rsid w:val="00B64C4A"/>
    <w:rsid w:val="00B72433"/>
    <w:rsid w:val="00B76129"/>
    <w:rsid w:val="00B822E2"/>
    <w:rsid w:val="00B85DCA"/>
    <w:rsid w:val="00B95884"/>
    <w:rsid w:val="00B968B8"/>
    <w:rsid w:val="00BC1756"/>
    <w:rsid w:val="00BD27E2"/>
    <w:rsid w:val="00BD4AA6"/>
    <w:rsid w:val="00BD6F05"/>
    <w:rsid w:val="00BE0DDD"/>
    <w:rsid w:val="00BE159A"/>
    <w:rsid w:val="00BE4D64"/>
    <w:rsid w:val="00BE5A94"/>
    <w:rsid w:val="00BF0749"/>
    <w:rsid w:val="00BF111F"/>
    <w:rsid w:val="00BF1393"/>
    <w:rsid w:val="00BF1F7C"/>
    <w:rsid w:val="00BF566F"/>
    <w:rsid w:val="00C1568D"/>
    <w:rsid w:val="00C211C9"/>
    <w:rsid w:val="00C21631"/>
    <w:rsid w:val="00C265C1"/>
    <w:rsid w:val="00C2725D"/>
    <w:rsid w:val="00C27F21"/>
    <w:rsid w:val="00C34DF3"/>
    <w:rsid w:val="00C463E1"/>
    <w:rsid w:val="00C47FEF"/>
    <w:rsid w:val="00C51D3C"/>
    <w:rsid w:val="00C562D1"/>
    <w:rsid w:val="00C60238"/>
    <w:rsid w:val="00C75991"/>
    <w:rsid w:val="00C76D2D"/>
    <w:rsid w:val="00C92202"/>
    <w:rsid w:val="00C94D98"/>
    <w:rsid w:val="00C95317"/>
    <w:rsid w:val="00CA37EC"/>
    <w:rsid w:val="00CB7227"/>
    <w:rsid w:val="00CD10B2"/>
    <w:rsid w:val="00CD3E9B"/>
    <w:rsid w:val="00CD5D74"/>
    <w:rsid w:val="00D0022A"/>
    <w:rsid w:val="00D019ED"/>
    <w:rsid w:val="00D05DF6"/>
    <w:rsid w:val="00D06232"/>
    <w:rsid w:val="00D06F09"/>
    <w:rsid w:val="00D074E8"/>
    <w:rsid w:val="00D10CFB"/>
    <w:rsid w:val="00D14443"/>
    <w:rsid w:val="00D16321"/>
    <w:rsid w:val="00D21C86"/>
    <w:rsid w:val="00D33B7F"/>
    <w:rsid w:val="00D429F8"/>
    <w:rsid w:val="00D42A94"/>
    <w:rsid w:val="00D50E46"/>
    <w:rsid w:val="00D53CA1"/>
    <w:rsid w:val="00D53DDE"/>
    <w:rsid w:val="00D5764A"/>
    <w:rsid w:val="00D57CE2"/>
    <w:rsid w:val="00D65556"/>
    <w:rsid w:val="00D74FB6"/>
    <w:rsid w:val="00D758C6"/>
    <w:rsid w:val="00D76D6E"/>
    <w:rsid w:val="00D82C9B"/>
    <w:rsid w:val="00D8497B"/>
    <w:rsid w:val="00D86698"/>
    <w:rsid w:val="00DA49AA"/>
    <w:rsid w:val="00DB4EC6"/>
    <w:rsid w:val="00DB5FA3"/>
    <w:rsid w:val="00DB6549"/>
    <w:rsid w:val="00DB73AE"/>
    <w:rsid w:val="00DD0932"/>
    <w:rsid w:val="00DD7153"/>
    <w:rsid w:val="00DD7BC7"/>
    <w:rsid w:val="00DF012E"/>
    <w:rsid w:val="00DF1258"/>
    <w:rsid w:val="00DF199E"/>
    <w:rsid w:val="00E05F35"/>
    <w:rsid w:val="00E1324B"/>
    <w:rsid w:val="00E132F6"/>
    <w:rsid w:val="00E17ECD"/>
    <w:rsid w:val="00E24E0C"/>
    <w:rsid w:val="00E24F8C"/>
    <w:rsid w:val="00E2728F"/>
    <w:rsid w:val="00E32460"/>
    <w:rsid w:val="00E403B8"/>
    <w:rsid w:val="00E4483B"/>
    <w:rsid w:val="00E45E40"/>
    <w:rsid w:val="00E514B8"/>
    <w:rsid w:val="00E63AE7"/>
    <w:rsid w:val="00E64642"/>
    <w:rsid w:val="00E71640"/>
    <w:rsid w:val="00E751B9"/>
    <w:rsid w:val="00E75D8D"/>
    <w:rsid w:val="00E86A3A"/>
    <w:rsid w:val="00E874C5"/>
    <w:rsid w:val="00E92073"/>
    <w:rsid w:val="00E97A0E"/>
    <w:rsid w:val="00EA688C"/>
    <w:rsid w:val="00EA7DD6"/>
    <w:rsid w:val="00EB0E71"/>
    <w:rsid w:val="00EC62DC"/>
    <w:rsid w:val="00EE124F"/>
    <w:rsid w:val="00EE25CB"/>
    <w:rsid w:val="00EE5276"/>
    <w:rsid w:val="00F0469B"/>
    <w:rsid w:val="00F2351A"/>
    <w:rsid w:val="00F354D3"/>
    <w:rsid w:val="00F40D2E"/>
    <w:rsid w:val="00F4103D"/>
    <w:rsid w:val="00F57C62"/>
    <w:rsid w:val="00F72E32"/>
    <w:rsid w:val="00F85F5D"/>
    <w:rsid w:val="00F93B4C"/>
    <w:rsid w:val="00FD29EB"/>
    <w:rsid w:val="00FE1BDA"/>
    <w:rsid w:val="00FE3431"/>
    <w:rsid w:val="00FE4E69"/>
    <w:rsid w:val="00FE5DFF"/>
    <w:rsid w:val="00FF1A84"/>
    <w:rsid w:val="00FF2B16"/>
    <w:rsid w:val="00FF48B9"/>
    <w:rsid w:val="00FF5D10"/>
    <w:rsid w:val="00FF7F4E"/>
    <w:rsid w:val="0F9104F4"/>
    <w:rsid w:val="29F76943"/>
    <w:rsid w:val="2BB252FD"/>
    <w:rsid w:val="4CD94FA8"/>
    <w:rsid w:val="55103224"/>
    <w:rsid w:val="5881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F8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429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42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42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4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D429F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D429F8"/>
    <w:pPr>
      <w:ind w:firstLineChars="200" w:firstLine="420"/>
    </w:pPr>
  </w:style>
  <w:style w:type="character" w:customStyle="1" w:styleId="1Char">
    <w:name w:val="标题 1 Char"/>
    <w:link w:val="1"/>
    <w:uiPriority w:val="9"/>
    <w:qFormat/>
    <w:rsid w:val="00D429F8"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link w:val="a5"/>
    <w:uiPriority w:val="99"/>
    <w:qFormat/>
    <w:rsid w:val="00D429F8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sid w:val="00D429F8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rsid w:val="00D429F8"/>
    <w:pPr>
      <w:ind w:firstLineChars="200" w:firstLine="420"/>
    </w:pPr>
    <w:rPr>
      <w:rFonts w:ascii="Calibri" w:eastAsia="宋体" w:hAnsi="Calibri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429F8"/>
    <w:rPr>
      <w:rFonts w:ascii="Arial Unicode MS" w:eastAsia="微软雅黑" w:hAnsi="Arial Unicode MS"/>
      <w:kern w:val="2"/>
      <w:sz w:val="18"/>
      <w:szCs w:val="18"/>
    </w:rPr>
  </w:style>
  <w:style w:type="paragraph" w:customStyle="1" w:styleId="3">
    <w:name w:val="列出段落3"/>
    <w:basedOn w:val="a"/>
    <w:uiPriority w:val="99"/>
    <w:qFormat/>
    <w:rsid w:val="00D429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21830;&#21153;&#21150;&#20844;&#27714;&#32844;&#31616;&#21382;&#20010;&#20154;&#31616;&#21382;&#24212;&#23626;&#29983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17CAE8-ED99-4655-ABB5-54B31C45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【通用简历】商务办公求职简历个人简历应届生简历.docx</Template>
  <TotalTime>86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247</cp:revision>
  <dcterms:created xsi:type="dcterms:W3CDTF">2017-05-18T05:33:00Z</dcterms:created>
  <dcterms:modified xsi:type="dcterms:W3CDTF">2019-11-09T09:21:00Z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